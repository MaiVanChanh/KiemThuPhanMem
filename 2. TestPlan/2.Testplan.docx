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5284" w14:textId="77777777" w:rsidR="00147CB0" w:rsidRPr="009710D4" w:rsidRDefault="00147CB0" w:rsidP="00897205">
      <w:pPr>
        <w:pStyle w:val="NormalTB"/>
        <w:widowControl w:val="0"/>
        <w:spacing w:before="120"/>
        <w:jc w:val="left"/>
        <w:rPr>
          <w:rFonts w:ascii="Times New Roman" w:hAnsi="Times New Roman"/>
          <w:snapToGrid w:val="0"/>
          <w:sz w:val="24"/>
          <w:szCs w:val="24"/>
          <w:lang w:val="en-US"/>
        </w:rPr>
      </w:pPr>
      <w:bookmarkStart w:id="0" w:name="_Toc465677962"/>
      <w:bookmarkStart w:id="1" w:name="_Toc467738734"/>
    </w:p>
    <w:p w14:paraId="4C0971F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33D1F94C" w14:textId="5BC50134" w:rsidR="00147CB0" w:rsidRDefault="00147CB0" w:rsidP="00897205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2FCC1EBA" w14:textId="77777777" w:rsidR="00897205" w:rsidRPr="009710D4" w:rsidRDefault="00897205" w:rsidP="00897205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19559F32" w14:textId="77777777" w:rsidR="00147CB0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04C8F8B1" w14:textId="77777777" w:rsidR="00AB0C43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2CF94245" w14:textId="77777777" w:rsidR="00AB0C43" w:rsidRPr="009710D4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1700BBC" w14:textId="1982BAFC" w:rsidR="00147CB0" w:rsidRPr="00897205" w:rsidRDefault="00897205" w:rsidP="00147CB0">
      <w:pPr>
        <w:pStyle w:val="NormalTB"/>
        <w:spacing w:before="120"/>
        <w:rPr>
          <w:rFonts w:ascii="Times New Roman" w:hAnsi="Times New Roman"/>
          <w:b/>
          <w:bCs/>
          <w:sz w:val="40"/>
          <w:szCs w:val="40"/>
          <w:lang w:val="vi-VN"/>
        </w:rPr>
      </w:pPr>
      <w:r w:rsidRPr="00897205">
        <w:rPr>
          <w:rFonts w:ascii="Times New Roman" w:hAnsi="Times New Roman"/>
          <w:b/>
          <w:bCs/>
          <w:sz w:val="40"/>
          <w:szCs w:val="40"/>
          <w:lang w:val="en-US"/>
        </w:rPr>
        <w:t>NHÓM</w:t>
      </w:r>
      <w:r w:rsidRPr="00897205">
        <w:rPr>
          <w:rFonts w:ascii="Times New Roman" w:hAnsi="Times New Roman"/>
          <w:b/>
          <w:bCs/>
          <w:sz w:val="40"/>
          <w:szCs w:val="40"/>
          <w:lang w:val="vi-VN"/>
        </w:rPr>
        <w:t xml:space="preserve"> 09</w:t>
      </w:r>
    </w:p>
    <w:p w14:paraId="727F0DC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0F3F72AB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01EBD9A" w14:textId="06F3F143" w:rsidR="00147CB0" w:rsidRPr="0022412D" w:rsidRDefault="0022412D" w:rsidP="00AB0C43">
      <w:pPr>
        <w:jc w:val="center"/>
        <w:rPr>
          <w:rFonts w:asciiTheme="majorHAnsi" w:hAnsiTheme="majorHAnsi" w:cstheme="majorHAnsi"/>
          <w:b/>
          <w:sz w:val="48"/>
          <w:szCs w:val="48"/>
          <w:lang w:val="vi-VN"/>
        </w:rPr>
      </w:pPr>
      <w:bookmarkStart w:id="2" w:name="_Hlk72770839"/>
      <w:proofErr w:type="spellStart"/>
      <w:r>
        <w:rPr>
          <w:rFonts w:asciiTheme="majorHAnsi" w:hAnsiTheme="majorHAnsi" w:cstheme="majorHAnsi"/>
          <w:b/>
          <w:sz w:val="48"/>
          <w:szCs w:val="48"/>
        </w:rPr>
        <w:t>Xây</w:t>
      </w:r>
      <w:proofErr w:type="spellEnd"/>
      <w:r>
        <w:rPr>
          <w:rFonts w:asciiTheme="majorHAnsi" w:hAnsiTheme="majorHAnsi" w:cstheme="majorHAnsi"/>
          <w:b/>
          <w:sz w:val="48"/>
          <w:szCs w:val="48"/>
          <w:lang w:val="vi-VN"/>
        </w:rPr>
        <w:t xml:space="preserve"> dựng website quản lý phòng GYM</w:t>
      </w:r>
      <w:bookmarkEnd w:id="2"/>
    </w:p>
    <w:p w14:paraId="065C6842" w14:textId="77777777" w:rsidR="00147CB0" w:rsidRDefault="00147CB0" w:rsidP="00AB0C43">
      <w:pPr>
        <w:pStyle w:val="HeadingBig"/>
      </w:pPr>
      <w:proofErr w:type="spellStart"/>
      <w:r w:rsidRPr="00AB0C43">
        <w:t>Kế</w:t>
      </w:r>
      <w:proofErr w:type="spellEnd"/>
      <w:r w:rsidRPr="00AB0C43">
        <w:t xml:space="preserve"> </w:t>
      </w:r>
      <w:proofErr w:type="spellStart"/>
      <w:r w:rsidRPr="00AB0C43">
        <w:t>hoạch</w:t>
      </w:r>
      <w:proofErr w:type="spellEnd"/>
      <w:r w:rsidRPr="00AB0C43">
        <w:t xml:space="preserve"> test</w:t>
      </w:r>
    </w:p>
    <w:p w14:paraId="22185F01" w14:textId="77777777" w:rsidR="00AB0C43" w:rsidRDefault="00AB0C43" w:rsidP="00AB0C43">
      <w:pPr>
        <w:pStyle w:val="HeadingBig"/>
      </w:pPr>
    </w:p>
    <w:p w14:paraId="1C017797" w14:textId="77777777" w:rsidR="00B15473" w:rsidRDefault="00B15473" w:rsidP="00AB0C43">
      <w:pPr>
        <w:pStyle w:val="HeadingBig"/>
      </w:pPr>
    </w:p>
    <w:p w14:paraId="7F55A79B" w14:textId="77777777" w:rsidR="00B15473" w:rsidRDefault="00B15473" w:rsidP="00AB0C43">
      <w:pPr>
        <w:pStyle w:val="HeadingBig"/>
      </w:pPr>
    </w:p>
    <w:p w14:paraId="140BD7A7" w14:textId="13C37E9F" w:rsidR="000F4CA4" w:rsidRPr="0022412D" w:rsidRDefault="00B15473" w:rsidP="00B15473">
      <w:pPr>
        <w:pStyle w:val="HeadingBig"/>
        <w:tabs>
          <w:tab w:val="left" w:pos="1560"/>
        </w:tabs>
        <w:jc w:val="left"/>
        <w:rPr>
          <w:sz w:val="32"/>
          <w:szCs w:val="32"/>
          <w:lang w:val="vi-VN"/>
        </w:rPr>
      </w:pPr>
      <w:r>
        <w:rPr>
          <w:sz w:val="32"/>
          <w:szCs w:val="32"/>
        </w:rPr>
        <w:tab/>
      </w:r>
      <w:proofErr w:type="spellStart"/>
      <w:r w:rsidR="000F4CA4" w:rsidRPr="00F20336">
        <w:rPr>
          <w:sz w:val="32"/>
          <w:szCs w:val="32"/>
        </w:rPr>
        <w:t>Ngày</w:t>
      </w:r>
      <w:proofErr w:type="spellEnd"/>
      <w:r w:rsidR="000F4CA4" w:rsidRPr="00F20336">
        <w:rPr>
          <w:sz w:val="32"/>
          <w:szCs w:val="32"/>
        </w:rPr>
        <w:t xml:space="preserve"> </w:t>
      </w:r>
      <w:proofErr w:type="spellStart"/>
      <w:r w:rsidR="000F4CA4" w:rsidRPr="00F20336">
        <w:rPr>
          <w:sz w:val="32"/>
          <w:szCs w:val="32"/>
        </w:rPr>
        <w:t>cập</w:t>
      </w:r>
      <w:proofErr w:type="spellEnd"/>
      <w:r w:rsidR="000F4CA4" w:rsidRPr="00F20336">
        <w:rPr>
          <w:sz w:val="32"/>
          <w:szCs w:val="32"/>
        </w:rPr>
        <w:t xml:space="preserve"> </w:t>
      </w:r>
      <w:proofErr w:type="spellStart"/>
      <w:r w:rsidR="000F4CA4" w:rsidRPr="00F20336">
        <w:rPr>
          <w:sz w:val="32"/>
          <w:szCs w:val="32"/>
        </w:rPr>
        <w:t>nh</w:t>
      </w:r>
      <w:r w:rsidR="00CF4CE7" w:rsidRPr="00F20336">
        <w:rPr>
          <w:sz w:val="32"/>
          <w:szCs w:val="32"/>
        </w:rPr>
        <w:t>ật</w:t>
      </w:r>
      <w:proofErr w:type="spellEnd"/>
      <w:r w:rsidR="00CF4CE7" w:rsidRPr="00F20336">
        <w:rPr>
          <w:sz w:val="32"/>
          <w:szCs w:val="32"/>
        </w:rPr>
        <w:t xml:space="preserve">:  </w:t>
      </w:r>
      <w:r w:rsidR="0022412D">
        <w:rPr>
          <w:sz w:val="32"/>
          <w:szCs w:val="32"/>
        </w:rPr>
        <w:t>24</w:t>
      </w:r>
      <w:r w:rsidR="0022412D">
        <w:rPr>
          <w:sz w:val="32"/>
          <w:szCs w:val="32"/>
          <w:lang w:val="vi-VN"/>
        </w:rPr>
        <w:t>/5/2021</w:t>
      </w:r>
    </w:p>
    <w:p w14:paraId="255CDC57" w14:textId="556738C4" w:rsidR="00F20336" w:rsidRPr="0022412D" w:rsidRDefault="00B15473" w:rsidP="00B15473">
      <w:pPr>
        <w:pStyle w:val="HeadingBig"/>
        <w:tabs>
          <w:tab w:val="left" w:pos="1560"/>
        </w:tabs>
        <w:jc w:val="left"/>
        <w:rPr>
          <w:sz w:val="32"/>
          <w:szCs w:val="32"/>
          <w:lang w:val="vi-VN"/>
        </w:rPr>
      </w:pPr>
      <w:r>
        <w:rPr>
          <w:sz w:val="32"/>
          <w:szCs w:val="32"/>
        </w:rPr>
        <w:tab/>
      </w:r>
      <w:r w:rsidR="00F20336" w:rsidRPr="00F20336">
        <w:rPr>
          <w:sz w:val="32"/>
          <w:szCs w:val="32"/>
        </w:rPr>
        <w:t xml:space="preserve">Submitted </w:t>
      </w:r>
      <w:r w:rsidR="00F20336" w:rsidRPr="00F20336">
        <w:rPr>
          <w:color w:val="000000"/>
          <w:sz w:val="32"/>
          <w:szCs w:val="32"/>
        </w:rPr>
        <w:t xml:space="preserve">By: </w:t>
      </w:r>
      <w:r w:rsidR="0022412D">
        <w:rPr>
          <w:color w:val="000000"/>
          <w:sz w:val="32"/>
          <w:szCs w:val="32"/>
        </w:rPr>
        <w:t>Bùi</w:t>
      </w:r>
      <w:r w:rsidR="0022412D">
        <w:rPr>
          <w:color w:val="000000"/>
          <w:sz w:val="32"/>
          <w:szCs w:val="32"/>
          <w:lang w:val="vi-VN"/>
        </w:rPr>
        <w:t xml:space="preserve"> Hoàng Xuân</w:t>
      </w:r>
    </w:p>
    <w:p w14:paraId="767DB1B2" w14:textId="1E40DCD5" w:rsidR="00CF4CE7" w:rsidRPr="0022412D" w:rsidRDefault="00B15473" w:rsidP="00B15473">
      <w:pPr>
        <w:pStyle w:val="HeadingBig"/>
        <w:tabs>
          <w:tab w:val="left" w:pos="1560"/>
        </w:tabs>
        <w:jc w:val="left"/>
        <w:rPr>
          <w:sz w:val="32"/>
          <w:szCs w:val="32"/>
          <w:lang w:val="vi-VN"/>
        </w:rPr>
      </w:pPr>
      <w:r>
        <w:rPr>
          <w:sz w:val="32"/>
          <w:szCs w:val="32"/>
        </w:rPr>
        <w:tab/>
      </w:r>
      <w:r w:rsidR="00CF4CE7" w:rsidRPr="00F20336">
        <w:rPr>
          <w:sz w:val="32"/>
          <w:szCs w:val="32"/>
        </w:rPr>
        <w:t xml:space="preserve">Version: </w:t>
      </w:r>
      <w:r w:rsidR="0022412D">
        <w:rPr>
          <w:sz w:val="32"/>
          <w:szCs w:val="32"/>
        </w:rPr>
        <w:t>2</w:t>
      </w:r>
      <w:r w:rsidR="0022412D">
        <w:rPr>
          <w:sz w:val="32"/>
          <w:szCs w:val="32"/>
          <w:lang w:val="vi-VN"/>
        </w:rPr>
        <w:t>.0</w:t>
      </w:r>
    </w:p>
    <w:p w14:paraId="4F16ED6D" w14:textId="77777777" w:rsidR="00147CB0" w:rsidRPr="00F20336" w:rsidRDefault="00147CB0" w:rsidP="00B15473">
      <w:pPr>
        <w:tabs>
          <w:tab w:val="left" w:pos="1560"/>
        </w:tabs>
        <w:rPr>
          <w:rFonts w:ascii="Times New Roman" w:hAnsi="Times New Roman"/>
          <w:sz w:val="32"/>
          <w:szCs w:val="32"/>
        </w:rPr>
      </w:pPr>
    </w:p>
    <w:p w14:paraId="3D9F60DD" w14:textId="77777777" w:rsidR="00147CB0" w:rsidRPr="009710D4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653D833" w14:textId="77777777" w:rsidR="00147CB0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999F52A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25F47E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3C55C49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416337EF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1665A152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53EA83EE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66D423B1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36A1C28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  <w:r w:rsidRPr="009710D4">
        <w:rPr>
          <w:rFonts w:ascii="Times New Roman" w:hAnsi="Times New Roman"/>
          <w:sz w:val="24"/>
          <w:szCs w:val="24"/>
        </w:rPr>
        <w:tab/>
      </w:r>
      <w:r w:rsidRPr="009710D4">
        <w:rPr>
          <w:rFonts w:ascii="Times New Roman" w:hAnsi="Times New Roman"/>
          <w:sz w:val="24"/>
          <w:szCs w:val="24"/>
        </w:rPr>
        <w:tab/>
      </w:r>
    </w:p>
    <w:p w14:paraId="48C72916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B8002E4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8FBACC3" w14:textId="77777777" w:rsidR="00147CB0" w:rsidRPr="00E06A4F" w:rsidRDefault="00147CB0" w:rsidP="002E3528">
      <w:pPr>
        <w:pStyle w:val="11"/>
        <w:rPr>
          <w:lang w:val="vi-VN"/>
        </w:rPr>
      </w:pPr>
      <w:bookmarkStart w:id="3" w:name="OLE_LINK7"/>
      <w:bookmarkStart w:id="4" w:name="OLE_LINK8"/>
      <w:r w:rsidRPr="00E06A4F">
        <w:rPr>
          <w:lang w:val="vi-VN"/>
        </w:rPr>
        <w:lastRenderedPageBreak/>
        <w:t>BẢN GHI NHẬN THAY ĐỔI TÀI LIỆU</w:t>
      </w:r>
      <w:bookmarkEnd w:id="3"/>
      <w:bookmarkEnd w:id="4"/>
    </w:p>
    <w:tbl>
      <w:tblPr>
        <w:tblW w:w="7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3"/>
        <w:gridCol w:w="1350"/>
        <w:gridCol w:w="2902"/>
        <w:gridCol w:w="1915"/>
      </w:tblGrid>
      <w:tr w:rsidR="00D02055" w:rsidRPr="009710D4" w14:paraId="00119BED" w14:textId="77777777" w:rsidTr="00D02055">
        <w:trPr>
          <w:jc w:val="center"/>
        </w:trPr>
        <w:tc>
          <w:tcPr>
            <w:tcW w:w="1413" w:type="dxa"/>
            <w:shd w:val="pct10" w:color="auto" w:fill="FFFFFF"/>
          </w:tcPr>
          <w:p w14:paraId="0A1F76B5" w14:textId="77777777" w:rsidR="00D02055" w:rsidRPr="002E3528" w:rsidRDefault="00D02055" w:rsidP="002E3528">
            <w:pPr>
              <w:pStyle w:val="Ba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OLE_LINK3"/>
            <w:bookmarkStart w:id="6" w:name="OLE_LINK4"/>
            <w:proofErr w:type="spellStart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350" w:type="dxa"/>
            <w:shd w:val="pct10" w:color="auto" w:fill="FFFFFF"/>
          </w:tcPr>
          <w:p w14:paraId="7419A444" w14:textId="2A1E2CCF" w:rsidR="00D02055" w:rsidRPr="00D02055" w:rsidRDefault="00D02055" w:rsidP="002E3528">
            <w:pPr>
              <w:pStyle w:val="Ba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bản</w:t>
            </w:r>
          </w:p>
        </w:tc>
        <w:tc>
          <w:tcPr>
            <w:tcW w:w="2902" w:type="dxa"/>
            <w:shd w:val="pct10" w:color="auto" w:fill="FFFFFF"/>
          </w:tcPr>
          <w:p w14:paraId="5248B430" w14:textId="063B6559" w:rsidR="00D02055" w:rsidRPr="002E3528" w:rsidRDefault="00D02055" w:rsidP="002E3528">
            <w:pPr>
              <w:pStyle w:val="Ba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3528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15" w:type="dxa"/>
            <w:shd w:val="pct10" w:color="auto" w:fill="FFFFFF"/>
          </w:tcPr>
          <w:p w14:paraId="4A35768B" w14:textId="490255DE" w:rsidR="00D02055" w:rsidRPr="002E3528" w:rsidRDefault="00D02055" w:rsidP="002E3528">
            <w:pPr>
              <w:pStyle w:val="Ba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055">
              <w:rPr>
                <w:rFonts w:ascii="Times New Roman" w:hAnsi="Times New Roman" w:cs="Times New Roman"/>
                <w:b/>
                <w:sz w:val="24"/>
                <w:szCs w:val="24"/>
              </w:rPr>
              <w:t>Submitted By</w:t>
            </w:r>
          </w:p>
        </w:tc>
      </w:tr>
      <w:tr w:rsidR="00D02055" w:rsidRPr="009710D4" w14:paraId="395DA18C" w14:textId="77777777" w:rsidTr="00D02055">
        <w:trPr>
          <w:jc w:val="center"/>
        </w:trPr>
        <w:tc>
          <w:tcPr>
            <w:tcW w:w="1413" w:type="dxa"/>
          </w:tcPr>
          <w:p w14:paraId="3E977604" w14:textId="30F3C659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/5/2021</w:t>
            </w:r>
          </w:p>
        </w:tc>
        <w:tc>
          <w:tcPr>
            <w:tcW w:w="1350" w:type="dxa"/>
          </w:tcPr>
          <w:p w14:paraId="539743A8" w14:textId="595865EA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902" w:type="dxa"/>
          </w:tcPr>
          <w:p w14:paraId="6898A01F" w14:textId="084C220C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hoạch cơ bản</w:t>
            </w:r>
          </w:p>
        </w:tc>
        <w:tc>
          <w:tcPr>
            <w:tcW w:w="1915" w:type="dxa"/>
          </w:tcPr>
          <w:p w14:paraId="4243AD56" w14:textId="601B54C7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Diên Công</w:t>
            </w:r>
          </w:p>
        </w:tc>
      </w:tr>
      <w:tr w:rsidR="00D02055" w:rsidRPr="009710D4" w14:paraId="143797EE" w14:textId="77777777" w:rsidTr="00D02055">
        <w:trPr>
          <w:jc w:val="center"/>
        </w:trPr>
        <w:tc>
          <w:tcPr>
            <w:tcW w:w="1413" w:type="dxa"/>
          </w:tcPr>
          <w:p w14:paraId="580B4183" w14:textId="59F39E74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/5/2021</w:t>
            </w:r>
          </w:p>
        </w:tc>
        <w:tc>
          <w:tcPr>
            <w:tcW w:w="1350" w:type="dxa"/>
          </w:tcPr>
          <w:p w14:paraId="42DD2DA2" w14:textId="2F2FF945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902" w:type="dxa"/>
          </w:tcPr>
          <w:p w14:paraId="585F004C" w14:textId="1392C36E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Test Plan</w:t>
            </w:r>
          </w:p>
        </w:tc>
        <w:tc>
          <w:tcPr>
            <w:tcW w:w="1915" w:type="dxa"/>
          </w:tcPr>
          <w:p w14:paraId="4F9B4F21" w14:textId="77C8AF53" w:rsidR="00D02055" w:rsidRPr="00D02055" w:rsidRDefault="00D02055" w:rsidP="005A0597">
            <w:pPr>
              <w:pStyle w:val="Ba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Hoàng Xuân</w:t>
            </w:r>
          </w:p>
        </w:tc>
      </w:tr>
      <w:bookmarkEnd w:id="5"/>
      <w:bookmarkEnd w:id="6"/>
    </w:tbl>
    <w:p w14:paraId="6B37913A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4DCB483E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0A9F5B34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1E7A83DA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D21113E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89F6990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76A1A4AF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3237B294" w14:textId="77777777" w:rsidR="00686218" w:rsidRPr="007D792B" w:rsidRDefault="00686218" w:rsidP="007D792B">
      <w:pPr>
        <w:ind w:firstLine="720"/>
        <w:rPr>
          <w:rFonts w:ascii="Times New Roman" w:hAnsi="Times New Roman"/>
          <w:sz w:val="24"/>
          <w:szCs w:val="24"/>
        </w:rPr>
      </w:pPr>
    </w:p>
    <w:p w14:paraId="1DCAABEA" w14:textId="77777777" w:rsidR="00147CB0" w:rsidRPr="009710D4" w:rsidRDefault="00147CB0" w:rsidP="00686218">
      <w:pPr>
        <w:pStyle w:val="11"/>
        <w:rPr>
          <w:snapToGrid/>
        </w:rPr>
      </w:pPr>
      <w:r w:rsidRPr="009710D4">
        <w:rPr>
          <w:snapToGrid/>
        </w:rPr>
        <w:lastRenderedPageBreak/>
        <w:t>MỤC LỤC</w:t>
      </w:r>
    </w:p>
    <w:bookmarkStart w:id="7" w:name="_Toc463083793"/>
    <w:bookmarkStart w:id="8" w:name="_Toc465677963"/>
    <w:bookmarkStart w:id="9" w:name="_Toc467738735"/>
    <w:bookmarkStart w:id="10" w:name="_Toc446234547"/>
    <w:bookmarkStart w:id="11" w:name="_Toc467738720"/>
    <w:bookmarkEnd w:id="0"/>
    <w:bookmarkEnd w:id="1"/>
    <w:p w14:paraId="249CE484" w14:textId="77777777" w:rsidR="004C5116" w:rsidRDefault="004C511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begin"/>
      </w:r>
      <w:r w:rsidRPr="00E06A4F">
        <w:rPr>
          <w:rStyle w:val="Hyperlink"/>
          <w:rFonts w:ascii="Times New Roman" w:hAnsi="Times New Roman"/>
          <w:bCs/>
          <w:caps/>
          <w:szCs w:val="26"/>
        </w:rPr>
        <w:instrText xml:space="preserve"> TOC \h \z \t "1,1,2,2,3,3" </w:instrText>
      </w: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separate"/>
      </w:r>
      <w:hyperlink w:anchor="_Toc49698091" w:history="1">
        <w:r w:rsidRPr="00E25C2A">
          <w:rPr>
            <w:rStyle w:val="Hyperlink"/>
          </w:rPr>
          <w:t>1. 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_Toc49698091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F759C5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2" w:history="1">
        <w:r w:rsidR="004C5116" w:rsidRPr="00E25C2A">
          <w:rPr>
            <w:rStyle w:val="Hyperlink"/>
          </w:rPr>
          <w:t>1.1. Mục đích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_Toc49698092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4</w:t>
        </w:r>
        <w:r w:rsidR="004C5116">
          <w:rPr>
            <w:webHidden/>
          </w:rPr>
          <w:fldChar w:fldCharType="end"/>
        </w:r>
      </w:hyperlink>
    </w:p>
    <w:p w14:paraId="793BAEC8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3" w:history="1">
        <w:r w:rsidR="004C5116" w:rsidRPr="00E25C2A">
          <w:rPr>
            <w:rStyle w:val="Hyperlink"/>
          </w:rPr>
          <w:t>1.2. Tổng quan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_Toc49698093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4</w:t>
        </w:r>
        <w:r w:rsidR="004C5116">
          <w:rPr>
            <w:webHidden/>
          </w:rPr>
          <w:fldChar w:fldCharType="end"/>
        </w:r>
      </w:hyperlink>
    </w:p>
    <w:p w14:paraId="6CDCF4CE" w14:textId="3A170564" w:rsidR="004C5116" w:rsidRDefault="00B67421" w:rsidP="0095264D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4" w:history="1">
        <w:r w:rsidR="004C5116" w:rsidRPr="00E25C2A">
          <w:rPr>
            <w:rStyle w:val="Hyperlink"/>
          </w:rPr>
          <w:t>1.3. Tài liệu liên quan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_Toc49698094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4</w:t>
        </w:r>
        <w:r w:rsidR="004C5116">
          <w:rPr>
            <w:webHidden/>
          </w:rPr>
          <w:fldChar w:fldCharType="end"/>
        </w:r>
      </w:hyperlink>
    </w:p>
    <w:p w14:paraId="73A8624B" w14:textId="77777777" w:rsidR="004C5116" w:rsidRDefault="00B6742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096" w:history="1">
        <w:r w:rsidR="004C5116" w:rsidRPr="00E25C2A">
          <w:rPr>
            <w:rStyle w:val="Hyperlink"/>
          </w:rPr>
          <w:t>2. Tài nguyên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_Toc49698096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5</w:t>
        </w:r>
        <w:r w:rsidR="004C5116">
          <w:rPr>
            <w:webHidden/>
          </w:rPr>
          <w:fldChar w:fldCharType="end"/>
        </w:r>
      </w:hyperlink>
    </w:p>
    <w:p w14:paraId="1DCFD7E6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7" w:history="1">
        <w:r w:rsidR="004C5116" w:rsidRPr="00E25C2A">
          <w:rPr>
            <w:rStyle w:val="Hyperlink"/>
          </w:rPr>
          <w:t>2.1. Nhân lực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_Toc49698097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5</w:t>
        </w:r>
        <w:r w:rsidR="004C5116">
          <w:rPr>
            <w:webHidden/>
          </w:rPr>
          <w:fldChar w:fldCharType="end"/>
        </w:r>
      </w:hyperlink>
    </w:p>
    <w:p w14:paraId="499A67BF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8" w:history="1">
        <w:r w:rsidR="004C5116" w:rsidRPr="00E25C2A">
          <w:rPr>
            <w:rStyle w:val="Hyperlink"/>
          </w:rPr>
          <w:t>2.2. Phần cứng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_Toc49698098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5</w:t>
        </w:r>
        <w:r w:rsidR="004C5116">
          <w:rPr>
            <w:webHidden/>
          </w:rPr>
          <w:fldChar w:fldCharType="end"/>
        </w:r>
      </w:hyperlink>
    </w:p>
    <w:p w14:paraId="438AF862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9" w:history="1">
        <w:r w:rsidR="004C5116" w:rsidRPr="00E25C2A">
          <w:rPr>
            <w:rStyle w:val="Hyperlink"/>
          </w:rPr>
          <w:t>2.3. Phần mềm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_Toc49698099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6</w:t>
        </w:r>
        <w:r w:rsidR="004C5116">
          <w:rPr>
            <w:webHidden/>
          </w:rPr>
          <w:fldChar w:fldCharType="end"/>
        </w:r>
      </w:hyperlink>
    </w:p>
    <w:p w14:paraId="456793F4" w14:textId="77777777" w:rsidR="004C5116" w:rsidRDefault="00B67421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100" w:history="1">
        <w:r w:rsidR="004C5116" w:rsidRPr="00E25C2A">
          <w:rPr>
            <w:rStyle w:val="Hyperlink"/>
          </w:rPr>
          <w:t>2.4. Công cụ kiểm thử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_Toc49698100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6</w:t>
        </w:r>
        <w:r w:rsidR="004C5116">
          <w:rPr>
            <w:webHidden/>
          </w:rPr>
          <w:fldChar w:fldCharType="end"/>
        </w:r>
      </w:hyperlink>
    </w:p>
    <w:p w14:paraId="31A3D501" w14:textId="77777777" w:rsidR="004C5116" w:rsidRDefault="00B6742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1" w:history="1">
        <w:r w:rsidR="004C5116" w:rsidRPr="00E25C2A">
          <w:rPr>
            <w:rStyle w:val="Hyperlink"/>
          </w:rPr>
          <w:t>3. Phạm vi kiểm thử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_Toc49698101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6</w:t>
        </w:r>
        <w:r w:rsidR="004C5116">
          <w:rPr>
            <w:webHidden/>
          </w:rPr>
          <w:fldChar w:fldCharType="end"/>
        </w:r>
      </w:hyperlink>
    </w:p>
    <w:p w14:paraId="752F4746" w14:textId="77777777" w:rsidR="004C5116" w:rsidRDefault="00B6742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2" w:history="1">
        <w:r w:rsidR="004C5116" w:rsidRPr="00E25C2A">
          <w:rPr>
            <w:rStyle w:val="Hyperlink"/>
          </w:rPr>
          <w:t>4. Lịch trình thực hiện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_Toc49698102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7</w:t>
        </w:r>
        <w:r w:rsidR="004C5116">
          <w:rPr>
            <w:webHidden/>
          </w:rPr>
          <w:fldChar w:fldCharType="end"/>
        </w:r>
      </w:hyperlink>
    </w:p>
    <w:p w14:paraId="31CE464F" w14:textId="77777777" w:rsidR="004C5116" w:rsidRDefault="00B6742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3" w:history="1">
        <w:r w:rsidR="004C5116" w:rsidRPr="00E25C2A">
          <w:rPr>
            <w:rStyle w:val="Hyperlink"/>
          </w:rPr>
          <w:t>5. Các sản phẩm</w:t>
        </w:r>
        <w:r w:rsidR="004C5116">
          <w:rPr>
            <w:webHidden/>
          </w:rPr>
          <w:tab/>
        </w:r>
        <w:r w:rsidR="004C5116">
          <w:rPr>
            <w:webHidden/>
          </w:rPr>
          <w:fldChar w:fldCharType="begin"/>
        </w:r>
        <w:r w:rsidR="004C5116">
          <w:rPr>
            <w:webHidden/>
          </w:rPr>
          <w:instrText xml:space="preserve"> PAGEREF _Toc49698103 \h </w:instrText>
        </w:r>
        <w:r w:rsidR="004C5116">
          <w:rPr>
            <w:webHidden/>
          </w:rPr>
        </w:r>
        <w:r w:rsidR="004C5116">
          <w:rPr>
            <w:webHidden/>
          </w:rPr>
          <w:fldChar w:fldCharType="separate"/>
        </w:r>
        <w:r w:rsidR="004C5116">
          <w:rPr>
            <w:webHidden/>
          </w:rPr>
          <w:t>7</w:t>
        </w:r>
        <w:r w:rsidR="004C5116">
          <w:rPr>
            <w:webHidden/>
          </w:rPr>
          <w:fldChar w:fldCharType="end"/>
        </w:r>
      </w:hyperlink>
    </w:p>
    <w:p w14:paraId="516C2488" w14:textId="77777777" w:rsidR="004C5116" w:rsidRPr="00E06A4F" w:rsidRDefault="004C5116" w:rsidP="00E06A4F">
      <w:pPr>
        <w:spacing w:line="312" w:lineRule="auto"/>
        <w:jc w:val="both"/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</w:pPr>
      <w:r w:rsidRPr="00E06A4F">
        <w:rPr>
          <w:rStyle w:val="Hyperlink"/>
          <w:rFonts w:ascii="Times New Roman" w:hAnsi="Times New Roman"/>
          <w:bCs/>
          <w:caps/>
          <w:noProof/>
          <w:sz w:val="26"/>
          <w:szCs w:val="26"/>
        </w:rPr>
        <w:fldChar w:fldCharType="end"/>
      </w:r>
      <w:r w:rsidRPr="00E06A4F"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  <w:br w:type="page"/>
      </w:r>
    </w:p>
    <w:p w14:paraId="3CC25B76" w14:textId="77777777" w:rsidR="004C5116" w:rsidRPr="0098430D" w:rsidRDefault="004C5116" w:rsidP="0098430D">
      <w:pPr>
        <w:pStyle w:val="1"/>
      </w:pPr>
      <w:bookmarkStart w:id="12" w:name="_Toc160956423"/>
      <w:bookmarkStart w:id="13" w:name="_Toc49698091"/>
      <w:bookmarkStart w:id="14" w:name="_Toc160956424"/>
      <w:proofErr w:type="spellStart"/>
      <w:r w:rsidRPr="0098430D">
        <w:lastRenderedPageBreak/>
        <w:t>Giới</w:t>
      </w:r>
      <w:proofErr w:type="spellEnd"/>
      <w:r w:rsidRPr="0098430D">
        <w:t xml:space="preserve"> </w:t>
      </w:r>
      <w:proofErr w:type="spellStart"/>
      <w:r w:rsidRPr="0098430D">
        <w:t>thiệu</w:t>
      </w:r>
      <w:bookmarkEnd w:id="12"/>
      <w:bookmarkEnd w:id="13"/>
      <w:proofErr w:type="spellEnd"/>
    </w:p>
    <w:p w14:paraId="073B807B" w14:textId="77777777" w:rsidR="004C5116" w:rsidRPr="0098430D" w:rsidRDefault="004C5116" w:rsidP="0098430D">
      <w:pPr>
        <w:pStyle w:val="2"/>
      </w:pPr>
      <w:bookmarkStart w:id="15" w:name="_Toc49698092"/>
      <w:proofErr w:type="spellStart"/>
      <w:r w:rsidRPr="0098430D">
        <w:t>Mục</w:t>
      </w:r>
      <w:proofErr w:type="spellEnd"/>
      <w:r w:rsidRPr="0098430D">
        <w:t xml:space="preserve"> </w:t>
      </w:r>
      <w:proofErr w:type="spellStart"/>
      <w:r w:rsidRPr="0098430D">
        <w:t>đích</w:t>
      </w:r>
      <w:bookmarkEnd w:id="14"/>
      <w:bookmarkEnd w:id="15"/>
      <w:proofErr w:type="spellEnd"/>
    </w:p>
    <w:p w14:paraId="10BCB485" w14:textId="77777777" w:rsidR="004C5116" w:rsidRDefault="004C5116" w:rsidP="009E1C4E">
      <w:pPr>
        <w:pStyle w:val="nd1"/>
      </w:pPr>
      <w:proofErr w:type="spellStart"/>
      <w:r w:rsidRPr="00D02055">
        <w:t>Tài</w:t>
      </w:r>
      <w:proofErr w:type="spellEnd"/>
      <w:r w:rsidRPr="00D02055">
        <w:t xml:space="preserve"> </w:t>
      </w:r>
      <w:proofErr w:type="spellStart"/>
      <w:r w:rsidRPr="00D02055">
        <w:t>liệu</w:t>
      </w:r>
      <w:proofErr w:type="spellEnd"/>
      <w:r w:rsidRPr="00D02055">
        <w:t xml:space="preserve"> </w:t>
      </w:r>
      <w:proofErr w:type="spellStart"/>
      <w:r w:rsidRPr="00D02055">
        <w:t>kế</w:t>
      </w:r>
      <w:proofErr w:type="spellEnd"/>
      <w:r w:rsidRPr="00D02055">
        <w:t xml:space="preserve"> </w:t>
      </w:r>
      <w:proofErr w:type="spellStart"/>
      <w:r w:rsidRPr="00D02055">
        <w:t>hoạch</w:t>
      </w:r>
      <w:proofErr w:type="spellEnd"/>
      <w:r w:rsidRPr="00D02055">
        <w:t xml:space="preserve"> </w:t>
      </w:r>
      <w:proofErr w:type="spellStart"/>
      <w:r w:rsidRPr="00D02055">
        <w:t>kiểm</w:t>
      </w:r>
      <w:proofErr w:type="spellEnd"/>
      <w:r w:rsidRPr="00D02055">
        <w:t xml:space="preserve"> </w:t>
      </w:r>
      <w:proofErr w:type="spellStart"/>
      <w:r w:rsidRPr="00D02055">
        <w:t>thử</w:t>
      </w:r>
      <w:proofErr w:type="spellEnd"/>
      <w:r w:rsidRPr="00D02055">
        <w:t xml:space="preserve"> </w:t>
      </w:r>
      <w:proofErr w:type="spellStart"/>
      <w:r w:rsidRPr="00D02055">
        <w:t>này</w:t>
      </w:r>
      <w:proofErr w:type="spellEnd"/>
      <w:r w:rsidRPr="00D02055">
        <w:t xml:space="preserve"> </w:t>
      </w:r>
      <w:proofErr w:type="spellStart"/>
      <w:r w:rsidRPr="00D02055">
        <w:t>đưa</w:t>
      </w:r>
      <w:proofErr w:type="spellEnd"/>
      <w:r w:rsidRPr="00D02055">
        <w:t xml:space="preserve"> ra </w:t>
      </w:r>
      <w:proofErr w:type="spellStart"/>
      <w:r w:rsidRPr="00D02055">
        <w:t>các</w:t>
      </w:r>
      <w:proofErr w:type="spellEnd"/>
      <w:r w:rsidRPr="00D02055">
        <w:t xml:space="preserve"> </w:t>
      </w:r>
      <w:proofErr w:type="spellStart"/>
      <w:r w:rsidRPr="00D02055">
        <w:t>mục</w:t>
      </w:r>
      <w:proofErr w:type="spellEnd"/>
      <w:r w:rsidRPr="00D02055">
        <w:t xml:space="preserve"> </w:t>
      </w:r>
      <w:proofErr w:type="spellStart"/>
      <w:r w:rsidRPr="00D02055">
        <w:t>đích</w:t>
      </w:r>
      <w:proofErr w:type="spellEnd"/>
      <w:r w:rsidRPr="00D02055">
        <w:t xml:space="preserve"> </w:t>
      </w:r>
      <w:proofErr w:type="spellStart"/>
      <w:r w:rsidRPr="00D02055">
        <w:t>sau</w:t>
      </w:r>
      <w:proofErr w:type="spellEnd"/>
      <w:r w:rsidRPr="00D02055">
        <w:t>:</w:t>
      </w:r>
    </w:p>
    <w:p w14:paraId="326610E2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0A27B48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44603014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test.</w:t>
      </w:r>
    </w:p>
    <w:p w14:paraId="39214E93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test.</w:t>
      </w:r>
    </w:p>
    <w:p w14:paraId="4DD0390A" w14:textId="5246BEA0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,</w:t>
      </w:r>
      <w:r w:rsidR="009C3877">
        <w:rPr>
          <w:lang w:val="vi-VN"/>
        </w:rP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,</w:t>
      </w:r>
      <w:r w:rsidR="009C3877">
        <w:rPr>
          <w:lang w:val="vi-VN"/>
        </w:rP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 w:rsidR="009C3877">
        <w:t>test</w:t>
      </w:r>
      <w:r w:rsidR="009C3877">
        <w:rPr>
          <w:lang w:val="vi-VN"/>
        </w:rPr>
        <w:t>.</w:t>
      </w:r>
    </w:p>
    <w:p w14:paraId="48291417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diểm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test.</w:t>
      </w:r>
    </w:p>
    <w:p w14:paraId="6AF49FED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Định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45A844AD" w14:textId="77777777" w:rsidR="004C5116" w:rsidRDefault="004C5116" w:rsidP="00D02055">
      <w:pPr>
        <w:pStyle w:val="nd1"/>
        <w:numPr>
          <w:ilvl w:val="0"/>
          <w:numId w:val="1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35F8B2B" w14:textId="77777777" w:rsidR="004C5116" w:rsidRPr="009710D4" w:rsidRDefault="004C5116" w:rsidP="0098430D">
      <w:pPr>
        <w:pStyle w:val="2"/>
      </w:pPr>
      <w:bookmarkStart w:id="16" w:name="_Toc496980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6"/>
      <w:proofErr w:type="spellEnd"/>
    </w:p>
    <w:p w14:paraId="636AE728" w14:textId="29883405" w:rsidR="004C5116" w:rsidRPr="004C5116" w:rsidRDefault="004C5116" w:rsidP="00A63562">
      <w:pPr>
        <w:pStyle w:val="nd1"/>
        <w:rPr>
          <w:lang w:val="vi-VN"/>
        </w:rPr>
      </w:pPr>
      <w:bookmarkStart w:id="17" w:name="_Toc160956426"/>
      <w:bookmarkStart w:id="18" w:name="_Toc516633379"/>
      <w:r>
        <w:t>Website</w:t>
      </w:r>
      <w:r>
        <w:rPr>
          <w:lang w:val="vi-VN"/>
        </w:rPr>
        <w:t xml:space="preserve"> quản lý phòng GYM là một trang Web chuyên quản lý các phòng GYM, quản lý các dịch vụ cơ bản của một phòng GYM như: Quản lý thành viên tập GYM, Xây dựng các bài tập, Theo dõi và đánh giá kết quả đạt được của mỗi thành viên tập. </w:t>
      </w:r>
    </w:p>
    <w:p w14:paraId="13890DA6" w14:textId="12B25329" w:rsidR="004C5116" w:rsidRPr="009710D4" w:rsidRDefault="004C5116" w:rsidP="004C5116">
      <w:pPr>
        <w:pStyle w:val="2"/>
      </w:pPr>
      <w:bookmarkStart w:id="19" w:name="_Toc49698094"/>
      <w:proofErr w:type="spellStart"/>
      <w:r w:rsidRPr="009710D4">
        <w:t>Tài</w:t>
      </w:r>
      <w:proofErr w:type="spellEnd"/>
      <w:r w:rsidRPr="009710D4">
        <w:t xml:space="preserve"> </w:t>
      </w:r>
      <w:proofErr w:type="spellStart"/>
      <w:r w:rsidRPr="009710D4">
        <w:t>liệu</w:t>
      </w:r>
      <w:proofErr w:type="spellEnd"/>
      <w:r w:rsidRPr="009710D4">
        <w:t xml:space="preserve"> </w:t>
      </w:r>
      <w:proofErr w:type="spellStart"/>
      <w:r w:rsidRPr="009710D4">
        <w:t>liên</w:t>
      </w:r>
      <w:proofErr w:type="spellEnd"/>
      <w:r w:rsidRPr="009710D4">
        <w:t xml:space="preserve"> </w:t>
      </w:r>
      <w:proofErr w:type="spellStart"/>
      <w:r w:rsidRPr="009710D4">
        <w:t>quan</w:t>
      </w:r>
      <w:bookmarkEnd w:id="17"/>
      <w:bookmarkEnd w:id="19"/>
      <w:proofErr w:type="spellEnd"/>
    </w:p>
    <w:tbl>
      <w:tblPr>
        <w:tblW w:w="78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954"/>
        <w:gridCol w:w="2700"/>
        <w:gridCol w:w="1320"/>
      </w:tblGrid>
      <w:tr w:rsidR="004C5116" w:rsidRPr="009E1C4E" w14:paraId="63A0E8A2" w14:textId="77777777" w:rsidTr="004C5116">
        <w:tc>
          <w:tcPr>
            <w:tcW w:w="850" w:type="dxa"/>
            <w:shd w:val="pct5" w:color="auto" w:fill="FFFFFF"/>
          </w:tcPr>
          <w:p w14:paraId="0BDD5D91" w14:textId="77777777" w:rsidR="004C5116" w:rsidRPr="009E1C4E" w:rsidRDefault="004C5116" w:rsidP="005A0597">
            <w:pPr>
              <w:pStyle w:val="Ba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STT</w:t>
            </w:r>
          </w:p>
        </w:tc>
        <w:tc>
          <w:tcPr>
            <w:tcW w:w="2954" w:type="dxa"/>
            <w:shd w:val="pct5" w:color="auto" w:fill="FFFFFF"/>
          </w:tcPr>
          <w:p w14:paraId="465B495C" w14:textId="77777777" w:rsidR="004C5116" w:rsidRPr="009E1C4E" w:rsidRDefault="004C5116" w:rsidP="005A0597">
            <w:pPr>
              <w:pStyle w:val="Ba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Tên</w:t>
            </w:r>
            <w:proofErr w:type="spellEnd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tài</w:t>
            </w:r>
            <w:proofErr w:type="spellEnd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liệu</w:t>
            </w:r>
            <w:proofErr w:type="spellEnd"/>
          </w:p>
        </w:tc>
        <w:tc>
          <w:tcPr>
            <w:tcW w:w="2700" w:type="dxa"/>
            <w:shd w:val="pct5" w:color="auto" w:fill="FFFFFF"/>
          </w:tcPr>
          <w:p w14:paraId="371A256A" w14:textId="77777777" w:rsidR="004C5116" w:rsidRPr="009E1C4E" w:rsidRDefault="004C5116" w:rsidP="005A0597">
            <w:pPr>
              <w:pStyle w:val="Ba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Nguồn</w:t>
            </w:r>
            <w:proofErr w:type="spellEnd"/>
          </w:p>
        </w:tc>
        <w:tc>
          <w:tcPr>
            <w:tcW w:w="1320" w:type="dxa"/>
            <w:shd w:val="pct5" w:color="auto" w:fill="FFFFFF"/>
          </w:tcPr>
          <w:p w14:paraId="011A28EE" w14:textId="77777777" w:rsidR="004C5116" w:rsidRPr="009E1C4E" w:rsidRDefault="004C5116" w:rsidP="005A0597">
            <w:pPr>
              <w:pStyle w:val="Bang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Ghi</w:t>
            </w:r>
            <w:proofErr w:type="spellEnd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9E1C4E">
              <w:rPr>
                <w:rFonts w:ascii="Times New Roman" w:hAnsi="Times New Roman" w:cs="Times New Roman"/>
                <w:b/>
                <w:sz w:val="26"/>
                <w:szCs w:val="24"/>
              </w:rPr>
              <w:t>chú</w:t>
            </w:r>
            <w:proofErr w:type="spellEnd"/>
          </w:p>
        </w:tc>
      </w:tr>
      <w:tr w:rsidR="004C5116" w:rsidRPr="009710D4" w14:paraId="224A6BD9" w14:textId="77777777" w:rsidTr="004C5116">
        <w:tc>
          <w:tcPr>
            <w:tcW w:w="850" w:type="dxa"/>
          </w:tcPr>
          <w:p w14:paraId="2F097535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 w:rsidRPr="009E1C4E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954" w:type="dxa"/>
          </w:tcPr>
          <w:p w14:paraId="18E235D8" w14:textId="6D544161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Nguyên Slide :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Chương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4. QUY TRÌNH VÀ KẾ HOẠCH KIỂM THỬ PHẦN MỀM</w:t>
            </w:r>
          </w:p>
        </w:tc>
        <w:tc>
          <w:tcPr>
            <w:tcW w:w="2700" w:type="dxa"/>
          </w:tcPr>
          <w:p w14:paraId="39384CCD" w14:textId="658CED10" w:rsidR="004C5116" w:rsidRPr="009E1C4E" w:rsidRDefault="00B67421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hyperlink r:id="rId8" w:history="1">
              <w:r w:rsidR="004C5116" w:rsidRPr="004C5116">
                <w:rPr>
                  <w:rStyle w:val="Hyperlink"/>
                  <w:rFonts w:ascii="Times New Roman" w:hAnsi="Times New Roman" w:cs="Times New Roman"/>
                  <w:sz w:val="26"/>
                  <w:szCs w:val="24"/>
                </w:rPr>
                <w:t>https://elearning.tdmu.edu.vn/mod/resource/view.php?id=293076</w:t>
              </w:r>
            </w:hyperlink>
          </w:p>
        </w:tc>
        <w:tc>
          <w:tcPr>
            <w:tcW w:w="1320" w:type="dxa"/>
          </w:tcPr>
          <w:p w14:paraId="3FE72A31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C5116" w:rsidRPr="009710D4" w14:paraId="1D224591" w14:textId="77777777" w:rsidTr="004C5116">
        <w:tc>
          <w:tcPr>
            <w:tcW w:w="850" w:type="dxa"/>
          </w:tcPr>
          <w:p w14:paraId="1C1839B4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 w:rsidRPr="009E1C4E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954" w:type="dxa"/>
          </w:tcPr>
          <w:p w14:paraId="686A6802" w14:textId="06E54543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Các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bước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để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lập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Test Plan (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kèm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ví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dụ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700" w:type="dxa"/>
          </w:tcPr>
          <w:p w14:paraId="552508B7" w14:textId="7E44DB2E" w:rsidR="004C5116" w:rsidRPr="009E1C4E" w:rsidRDefault="00B67421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hyperlink r:id="rId9" w:history="1">
              <w:r w:rsidR="004C5116" w:rsidRPr="004C5116">
                <w:rPr>
                  <w:rStyle w:val="Hyperlink"/>
                  <w:rFonts w:ascii="Times New Roman" w:hAnsi="Times New Roman" w:cs="Times New Roman"/>
                  <w:sz w:val="26"/>
                  <w:szCs w:val="24"/>
                </w:rPr>
                <w:t>https://viblo.asia/p/cac-buoc-de-lap-test-plan-kem-vi-du-RQqKLwem57z</w:t>
              </w:r>
            </w:hyperlink>
          </w:p>
        </w:tc>
        <w:tc>
          <w:tcPr>
            <w:tcW w:w="1320" w:type="dxa"/>
          </w:tcPr>
          <w:p w14:paraId="08CC3537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C5116" w:rsidRPr="009710D4" w14:paraId="11753C9E" w14:textId="77777777" w:rsidTr="004C5116">
        <w:tc>
          <w:tcPr>
            <w:tcW w:w="850" w:type="dxa"/>
          </w:tcPr>
          <w:p w14:paraId="46D38333" w14:textId="7FCC56A9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954" w:type="dxa"/>
          </w:tcPr>
          <w:p w14:paraId="3B5D05DB" w14:textId="54FB4D80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Tìm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hiểu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về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test plan</w:t>
            </w:r>
          </w:p>
        </w:tc>
        <w:tc>
          <w:tcPr>
            <w:tcW w:w="2700" w:type="dxa"/>
          </w:tcPr>
          <w:p w14:paraId="7AB68396" w14:textId="232A1BEA" w:rsidR="004C5116" w:rsidRPr="009E1C4E" w:rsidRDefault="00B67421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hyperlink r:id="rId10" w:history="1">
              <w:r w:rsidR="004C5116" w:rsidRPr="004C5116">
                <w:rPr>
                  <w:rStyle w:val="Hyperlink"/>
                  <w:rFonts w:ascii="Times New Roman" w:hAnsi="Times New Roman" w:cs="Times New Roman"/>
                  <w:sz w:val="26"/>
                  <w:szCs w:val="24"/>
                </w:rPr>
                <w:t>https://viblo.asia/p/tim-hieu-ve-test-plan-ByEZkL3xlQ0</w:t>
              </w:r>
            </w:hyperlink>
          </w:p>
        </w:tc>
        <w:tc>
          <w:tcPr>
            <w:tcW w:w="1320" w:type="dxa"/>
          </w:tcPr>
          <w:p w14:paraId="46E31A50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C5116" w:rsidRPr="009710D4" w14:paraId="757D5252" w14:textId="77777777" w:rsidTr="004C5116">
        <w:tc>
          <w:tcPr>
            <w:tcW w:w="850" w:type="dxa"/>
          </w:tcPr>
          <w:p w14:paraId="11CC3639" w14:textId="28980DE5" w:rsidR="004C5116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</w:tc>
        <w:tc>
          <w:tcPr>
            <w:tcW w:w="2954" w:type="dxa"/>
          </w:tcPr>
          <w:p w14:paraId="6248D6F0" w14:textId="3FCE587D" w:rsidR="004C5116" w:rsidRPr="004C5116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Cách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>tạo</w:t>
            </w:r>
            <w:proofErr w:type="spellEnd"/>
            <w:r w:rsidRPr="004C5116">
              <w:rPr>
                <w:rFonts w:ascii="Times New Roman" w:hAnsi="Times New Roman" w:cs="Times New Roman"/>
                <w:sz w:val="26"/>
                <w:szCs w:val="24"/>
              </w:rPr>
              <w:t xml:space="preserve"> Test Plan</w:t>
            </w:r>
          </w:p>
        </w:tc>
        <w:tc>
          <w:tcPr>
            <w:tcW w:w="2700" w:type="dxa"/>
          </w:tcPr>
          <w:p w14:paraId="1F6A91CD" w14:textId="23E29FBB" w:rsidR="004C5116" w:rsidRDefault="00B67421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hyperlink r:id="rId11" w:history="1">
              <w:r w:rsidR="004C5116" w:rsidRPr="004C5116">
                <w:rPr>
                  <w:rStyle w:val="Hyperlink"/>
                  <w:rFonts w:ascii="Times New Roman" w:hAnsi="Times New Roman" w:cs="Times New Roman"/>
                  <w:sz w:val="26"/>
                  <w:szCs w:val="24"/>
                </w:rPr>
                <w:t>https://freetuts.net/cach-tao-test-plan-1642.html</w:t>
              </w:r>
            </w:hyperlink>
          </w:p>
        </w:tc>
        <w:tc>
          <w:tcPr>
            <w:tcW w:w="1320" w:type="dxa"/>
          </w:tcPr>
          <w:p w14:paraId="56682C6E" w14:textId="77777777" w:rsidR="004C5116" w:rsidRPr="009E1C4E" w:rsidRDefault="004C5116" w:rsidP="005A059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14:paraId="05E65E4E" w14:textId="77777777" w:rsidR="004C5116" w:rsidRPr="009710D4" w:rsidRDefault="004C5116" w:rsidP="0098430D">
      <w:pPr>
        <w:pStyle w:val="1"/>
      </w:pPr>
      <w:bookmarkStart w:id="20" w:name="_Toc160956440"/>
      <w:bookmarkStart w:id="21" w:name="_Toc49698096"/>
      <w:bookmarkStart w:id="22" w:name="_Toc324843649"/>
      <w:bookmarkStart w:id="23" w:name="_Toc324851956"/>
      <w:bookmarkStart w:id="24" w:name="_Toc324915539"/>
      <w:bookmarkStart w:id="25" w:name="_Toc433104460"/>
      <w:bookmarkStart w:id="26" w:name="_Toc456598973"/>
      <w:bookmarkEnd w:id="18"/>
      <w:proofErr w:type="spellStart"/>
      <w:r w:rsidRPr="009710D4">
        <w:t>Tài</w:t>
      </w:r>
      <w:proofErr w:type="spellEnd"/>
      <w:r w:rsidRPr="009710D4">
        <w:t xml:space="preserve"> </w:t>
      </w:r>
      <w:proofErr w:type="spellStart"/>
      <w:r w:rsidRPr="009710D4">
        <w:t>nguyên</w:t>
      </w:r>
      <w:bookmarkEnd w:id="20"/>
      <w:bookmarkEnd w:id="21"/>
      <w:proofErr w:type="spellEnd"/>
      <w:r w:rsidRPr="009710D4">
        <w:tab/>
      </w:r>
    </w:p>
    <w:p w14:paraId="71BC7FB2" w14:textId="77777777" w:rsidR="004C5116" w:rsidRPr="009710D4" w:rsidRDefault="004C5116" w:rsidP="0098430D">
      <w:pPr>
        <w:pStyle w:val="2"/>
      </w:pPr>
      <w:bookmarkStart w:id="27" w:name="_Toc485440160"/>
      <w:bookmarkStart w:id="28" w:name="_Toc489093571"/>
      <w:bookmarkStart w:id="29" w:name="_Toc516633395"/>
      <w:bookmarkStart w:id="30" w:name="_Toc160956441"/>
      <w:bookmarkStart w:id="31" w:name="_Toc49698097"/>
      <w:bookmarkStart w:id="32" w:name="_Toc484332595"/>
      <w:proofErr w:type="spellStart"/>
      <w:r w:rsidRPr="009710D4">
        <w:lastRenderedPageBreak/>
        <w:t>Nhân</w:t>
      </w:r>
      <w:proofErr w:type="spellEnd"/>
      <w:r w:rsidRPr="009710D4">
        <w:t xml:space="preserve"> </w:t>
      </w:r>
      <w:proofErr w:type="spellStart"/>
      <w:r w:rsidRPr="009710D4">
        <w:t>lực</w:t>
      </w:r>
      <w:bookmarkEnd w:id="27"/>
      <w:bookmarkEnd w:id="28"/>
      <w:bookmarkEnd w:id="29"/>
      <w:bookmarkEnd w:id="30"/>
      <w:bookmarkEnd w:id="31"/>
      <w:proofErr w:type="spellEnd"/>
    </w:p>
    <w:p w14:paraId="677BB3B1" w14:textId="3D1507C6" w:rsidR="004C5116" w:rsidRDefault="004C5116" w:rsidP="00525287">
      <w:pPr>
        <w:pStyle w:val="nd1"/>
        <w:ind w:firstLine="0"/>
      </w:pP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4327"/>
      </w:tblGrid>
      <w:tr w:rsidR="004C5116" w:rsidRPr="00655C5E" w14:paraId="6EDB5279" w14:textId="77777777" w:rsidTr="00F041B0">
        <w:trPr>
          <w:cantSplit/>
          <w:trHeight w:val="440"/>
        </w:trPr>
        <w:tc>
          <w:tcPr>
            <w:tcW w:w="2160" w:type="dxa"/>
            <w:shd w:val="pct10" w:color="auto" w:fill="auto"/>
          </w:tcPr>
          <w:p w14:paraId="0FA97A06" w14:textId="77777777" w:rsidR="004C5116" w:rsidRPr="00655C5E" w:rsidRDefault="004C5116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Vai</w:t>
            </w:r>
            <w:proofErr w:type="spellEnd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160" w:type="dxa"/>
            <w:shd w:val="pct10" w:color="auto" w:fill="auto"/>
            <w:vAlign w:val="center"/>
          </w:tcPr>
          <w:p w14:paraId="73BB0128" w14:textId="77777777" w:rsidR="004C5116" w:rsidRPr="00655C5E" w:rsidRDefault="004C5116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  </w:t>
            </w:r>
            <w:proofErr w:type="spellStart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Thành</w:t>
            </w:r>
            <w:proofErr w:type="spellEnd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55C5E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7" w:type="dxa"/>
            <w:shd w:val="pct10" w:color="auto" w:fill="auto"/>
            <w:vAlign w:val="center"/>
          </w:tcPr>
          <w:p w14:paraId="68285896" w14:textId="77777777" w:rsidR="004C5116" w:rsidRPr="00655C5E" w:rsidRDefault="004C5116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vụ</w:t>
            </w:r>
            <w:proofErr w:type="spellEnd"/>
          </w:p>
        </w:tc>
      </w:tr>
      <w:tr w:rsidR="004C5116" w:rsidRPr="0005550A" w14:paraId="29BBAF39" w14:textId="77777777" w:rsidTr="00F041B0">
        <w:trPr>
          <w:cantSplit/>
          <w:trHeight w:val="1378"/>
        </w:trPr>
        <w:tc>
          <w:tcPr>
            <w:tcW w:w="2160" w:type="dxa"/>
            <w:vAlign w:val="center"/>
          </w:tcPr>
          <w:p w14:paraId="6EF7DFF2" w14:textId="3BE55CD1" w:rsidR="004C5116" w:rsidRDefault="000047A7" w:rsidP="00655C5E">
            <w:pPr>
              <w:pStyle w:val="BodyText3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Test Manager / Test Designer / Tester</w:t>
            </w:r>
          </w:p>
        </w:tc>
        <w:tc>
          <w:tcPr>
            <w:tcW w:w="2160" w:type="dxa"/>
            <w:vAlign w:val="center"/>
          </w:tcPr>
          <w:p w14:paraId="365727A6" w14:textId="50E33105" w:rsidR="004C5116" w:rsidRPr="000047A7" w:rsidRDefault="000047A7" w:rsidP="00655C5E">
            <w:pPr>
              <w:pStyle w:val="Bang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Hoàng Xuân</w:t>
            </w:r>
          </w:p>
        </w:tc>
        <w:tc>
          <w:tcPr>
            <w:tcW w:w="4327" w:type="dxa"/>
            <w:vAlign w:val="center"/>
          </w:tcPr>
          <w:p w14:paraId="4898D1F6" w14:textId="6CC16468" w:rsidR="004C5116" w:rsidRPr="009C3877" w:rsidRDefault="000047A7" w:rsidP="000047A7">
            <w:pPr>
              <w:pStyle w:val="BodyText20"/>
              <w:numPr>
                <w:ilvl w:val="12"/>
                <w:numId w:val="0"/>
              </w:num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Lập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hoạch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thử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,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tiến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hoạt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động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thử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="00AE79B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0047A7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="00AE79B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hiện thị giao diện trang chủ,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bổ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sung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bổ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9C3877">
              <w:rPr>
                <w:rFonts w:asciiTheme="majorHAnsi" w:hAnsiTheme="majorHAnsi" w:cstheme="majorHAnsi"/>
                <w:sz w:val="26"/>
                <w:szCs w:val="26"/>
              </w:rPr>
              <w:t>sung</w:t>
            </w:r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  <w:tr w:rsidR="004C5116" w:rsidRPr="0005550A" w14:paraId="19125C37" w14:textId="77777777" w:rsidTr="00F041B0">
        <w:trPr>
          <w:cantSplit/>
          <w:trHeight w:val="1261"/>
        </w:trPr>
        <w:tc>
          <w:tcPr>
            <w:tcW w:w="2160" w:type="dxa"/>
          </w:tcPr>
          <w:p w14:paraId="203DE3EB" w14:textId="7DE4DD3D" w:rsidR="004C5116" w:rsidRPr="0005550A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015D696B" w14:textId="446BC33D" w:rsidR="004C5116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Thành Được</w:t>
            </w:r>
          </w:p>
        </w:tc>
        <w:tc>
          <w:tcPr>
            <w:tcW w:w="4327" w:type="dxa"/>
            <w:vAlign w:val="center"/>
          </w:tcPr>
          <w:p w14:paraId="77A1E670" w14:textId="56CF2FD7" w:rsidR="004C5116" w:rsidRPr="0005550A" w:rsidRDefault="000047A7" w:rsidP="009C3877">
            <w:pPr>
              <w:pStyle w:val="BodyText20"/>
              <w:numPr>
                <w:ilvl w:val="12"/>
                <w:numId w:val="0"/>
              </w:num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sơ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Plan</w:t>
            </w:r>
          </w:p>
        </w:tc>
      </w:tr>
      <w:tr w:rsidR="000047A7" w:rsidRPr="0005550A" w14:paraId="59ABA363" w14:textId="77777777" w:rsidTr="00F041B0">
        <w:trPr>
          <w:cantSplit/>
          <w:trHeight w:val="1261"/>
        </w:trPr>
        <w:tc>
          <w:tcPr>
            <w:tcW w:w="2160" w:type="dxa"/>
          </w:tcPr>
          <w:p w14:paraId="2601F300" w14:textId="78233807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33D40651" w14:textId="3130274B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Diên Công</w:t>
            </w:r>
          </w:p>
        </w:tc>
        <w:tc>
          <w:tcPr>
            <w:tcW w:w="4327" w:type="dxa"/>
            <w:vAlign w:val="center"/>
          </w:tcPr>
          <w:p w14:paraId="6803178E" w14:textId="224F9EDF" w:rsidR="000047A7" w:rsidRPr="000047A7" w:rsidRDefault="000047A7" w:rsidP="000047A7">
            <w:pPr>
              <w:pStyle w:val="BodyText20"/>
              <w:numPr>
                <w:ilvl w:val="12"/>
                <w:numId w:val="0"/>
              </w:num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case,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Plan</w:t>
            </w:r>
          </w:p>
        </w:tc>
      </w:tr>
      <w:tr w:rsidR="000047A7" w:rsidRPr="0005550A" w14:paraId="204A3771" w14:textId="77777777" w:rsidTr="00F041B0">
        <w:trPr>
          <w:cantSplit/>
          <w:trHeight w:val="1261"/>
        </w:trPr>
        <w:tc>
          <w:tcPr>
            <w:tcW w:w="2160" w:type="dxa"/>
          </w:tcPr>
          <w:p w14:paraId="3AE32D56" w14:textId="7E627D35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384F1170" w14:textId="53AE5445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Diên Thành</w:t>
            </w:r>
          </w:p>
        </w:tc>
        <w:tc>
          <w:tcPr>
            <w:tcW w:w="4327" w:type="dxa"/>
            <w:vAlign w:val="center"/>
          </w:tcPr>
          <w:p w14:paraId="4C5CD452" w14:textId="58998034" w:rsidR="000047A7" w:rsidRPr="000047A7" w:rsidRDefault="000047A7" w:rsidP="000047A7">
            <w:pPr>
              <w:pStyle w:val="BodyText20"/>
              <w:numPr>
                <w:ilvl w:val="12"/>
                <w:numId w:val="0"/>
              </w:num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bổ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sung,</w:t>
            </w:r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9C3877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đọc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khảo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cung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cấp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nhóm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Plan</w:t>
            </w:r>
          </w:p>
        </w:tc>
      </w:tr>
      <w:tr w:rsidR="000047A7" w:rsidRPr="0005550A" w14:paraId="2A717C34" w14:textId="77777777" w:rsidTr="00F041B0">
        <w:trPr>
          <w:cantSplit/>
          <w:trHeight w:val="1261"/>
        </w:trPr>
        <w:tc>
          <w:tcPr>
            <w:tcW w:w="2160" w:type="dxa"/>
          </w:tcPr>
          <w:p w14:paraId="3A11833B" w14:textId="7995E2EC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4CE43BAF" w14:textId="661532D8" w:rsidR="000047A7" w:rsidRPr="000047A7" w:rsidRDefault="000047A7" w:rsidP="00655C5E">
            <w:pPr>
              <w:pStyle w:val="Bang"/>
              <w:ind w:left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Văn Chánh</w:t>
            </w:r>
          </w:p>
        </w:tc>
        <w:tc>
          <w:tcPr>
            <w:tcW w:w="4327" w:type="dxa"/>
            <w:vAlign w:val="center"/>
          </w:tcPr>
          <w:p w14:paraId="6AD28CD3" w14:textId="43B623DD" w:rsidR="000047A7" w:rsidRPr="000047A7" w:rsidRDefault="000047A7" w:rsidP="000047A7">
            <w:pPr>
              <w:pStyle w:val="BodyText20"/>
              <w:numPr>
                <w:ilvl w:val="12"/>
                <w:numId w:val="0"/>
              </w:numPr>
              <w:spacing w:before="24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bổ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sung,</w:t>
            </w:r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testcase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="00AE79BC"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E79BC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="00AE79B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lí bài tập</w:t>
            </w: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đọc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khảo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="009C387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cung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cấp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cần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nhóm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Plan</w:t>
            </w:r>
          </w:p>
        </w:tc>
      </w:tr>
    </w:tbl>
    <w:p w14:paraId="70685CDB" w14:textId="77777777" w:rsidR="004C5116" w:rsidRPr="009710D4" w:rsidRDefault="004C5116" w:rsidP="00D13C39">
      <w:pPr>
        <w:pStyle w:val="nd1"/>
      </w:pPr>
    </w:p>
    <w:p w14:paraId="35DCFFC3" w14:textId="46374D67" w:rsidR="004C5116" w:rsidRDefault="004C5116" w:rsidP="002068B6">
      <w:pPr>
        <w:pStyle w:val="2"/>
      </w:pPr>
      <w:bookmarkStart w:id="33" w:name="_Toc49698098"/>
      <w:bookmarkEnd w:id="32"/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cứng</w:t>
      </w:r>
      <w:bookmarkEnd w:id="33"/>
      <w:proofErr w:type="spellEnd"/>
    </w:p>
    <w:tbl>
      <w:tblPr>
        <w:tblW w:w="8683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4C5116" w:rsidRPr="0058171B" w14:paraId="73A9F631" w14:textId="77777777" w:rsidTr="00B47551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A4CB514" w14:textId="77777777" w:rsidR="004C5116" w:rsidRPr="0058171B" w:rsidRDefault="004C5116" w:rsidP="00B47551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BCBA6EA" w14:textId="77777777" w:rsidR="004C5116" w:rsidRPr="0058171B" w:rsidRDefault="004C5116" w:rsidP="00B47551">
            <w:pPr>
              <w:pStyle w:val="table2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Cấu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ECF5983" w14:textId="77777777" w:rsidR="004C5116" w:rsidRPr="0058171B" w:rsidRDefault="004C5116" w:rsidP="00B47551">
            <w:pPr>
              <w:pStyle w:val="table2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hành</w:t>
            </w:r>
            <w:proofErr w:type="spellEnd"/>
          </w:p>
        </w:tc>
      </w:tr>
      <w:tr w:rsidR="004C5116" w:rsidRPr="0058171B" w14:paraId="73CE7691" w14:textId="77777777" w:rsidTr="00B47551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569C87" w14:textId="77777777" w:rsidR="004C5116" w:rsidRPr="0058171B" w:rsidRDefault="004C5116" w:rsidP="00B47551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Desktop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BFC215" w14:textId="67D0371B" w:rsidR="004C5116" w:rsidRPr="0064488B" w:rsidRDefault="0064488B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CPU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 I9 9900K, RAM: 32GB, SSD: 512 GB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2856DB5" w14:textId="68804540" w:rsidR="004C5116" w:rsidRPr="00FB710E" w:rsidRDefault="00FB710E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Windows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10 (64 bit)</w:t>
            </w:r>
          </w:p>
        </w:tc>
      </w:tr>
      <w:tr w:rsidR="004C5116" w:rsidRPr="0058171B" w14:paraId="78FA80C9" w14:textId="77777777" w:rsidTr="00B47551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2A79342" w14:textId="77777777" w:rsidR="004C5116" w:rsidRPr="0058171B" w:rsidRDefault="004C5116" w:rsidP="00B47551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Labtop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1C92B1D" w14:textId="133765ED" w:rsidR="004C5116" w:rsidRPr="0064488B" w:rsidRDefault="0064488B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CPU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I5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4300M, RAM: 12GB, SSD: 240 GB 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D87ACBD" w14:textId="187C58DC" w:rsidR="004C5116" w:rsidRPr="00FB710E" w:rsidRDefault="0064488B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Window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 w:rsidR="00FB710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(64 bit)</w:t>
            </w:r>
          </w:p>
        </w:tc>
      </w:tr>
      <w:tr w:rsidR="004C5116" w:rsidRPr="0058171B" w14:paraId="389015C5" w14:textId="77777777" w:rsidTr="00B47551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2BA3B8" w14:textId="77777777" w:rsidR="004C5116" w:rsidRPr="0058171B" w:rsidRDefault="004C5116" w:rsidP="00B47551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4E3497B2" w14:textId="4D9A2D83" w:rsidR="004C5116" w:rsidRPr="0064488B" w:rsidRDefault="0064488B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CPU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: </w:t>
            </w:r>
            <w:r w:rsidRPr="0064488B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MediaTek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2068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Helio X20, RAM: 4GB, Bộ nhớ trong: 32GB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2AC56F0" w14:textId="5D7AB07C" w:rsidR="004C5116" w:rsidRPr="002068B6" w:rsidRDefault="002068B6" w:rsidP="00B47551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Android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6</w:t>
            </w:r>
          </w:p>
        </w:tc>
      </w:tr>
    </w:tbl>
    <w:p w14:paraId="05BECDBB" w14:textId="2588ABA0" w:rsidR="009C3877" w:rsidRDefault="009C3877" w:rsidP="0064488B">
      <w:pPr>
        <w:pStyle w:val="2"/>
      </w:pPr>
      <w:bookmarkStart w:id="34" w:name="_Toc49698099"/>
      <w:proofErr w:type="spellStart"/>
      <w:r>
        <w:t>Phần</w:t>
      </w:r>
      <w:proofErr w:type="spellEnd"/>
      <w:r>
        <w:t xml:space="preserve"> </w:t>
      </w:r>
      <w:bookmarkStart w:id="35" w:name="_Toc484332600"/>
      <w:bookmarkStart w:id="36" w:name="_Toc485440162"/>
      <w:bookmarkStart w:id="37" w:name="_Toc489093573"/>
      <w:bookmarkStart w:id="38" w:name="_Toc516633397"/>
      <w:bookmarkStart w:id="39" w:name="_Toc160956443"/>
      <w:bookmarkEnd w:id="34"/>
      <w:proofErr w:type="spellStart"/>
      <w:r>
        <w:t>mềm</w:t>
      </w:r>
      <w:proofErr w:type="spellEnd"/>
      <w:r>
        <w:rPr>
          <w:lang w:val="vi-VN"/>
        </w:rPr>
        <w:t>:</w:t>
      </w:r>
    </w:p>
    <w:tbl>
      <w:tblPr>
        <w:tblW w:w="8683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3273"/>
        <w:gridCol w:w="2217"/>
      </w:tblGrid>
      <w:tr w:rsidR="009C3877" w:rsidRPr="0058171B" w14:paraId="6BC87E0C" w14:textId="77777777" w:rsidTr="0064488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E737BC" w14:textId="77777777" w:rsidR="009C3877" w:rsidRPr="0058171B" w:rsidRDefault="009C3877" w:rsidP="00BC739F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Tên</w:t>
            </w:r>
            <w:proofErr w:type="spellEnd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phần</w:t>
            </w:r>
            <w:proofErr w:type="spellEnd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3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851CEA2" w14:textId="77777777" w:rsidR="009C3877" w:rsidRPr="0058171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Phiên</w:t>
            </w:r>
            <w:proofErr w:type="spellEnd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2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71048D" w14:textId="77777777" w:rsidR="009C3877" w:rsidRPr="0058171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 w:rsidRPr="0058171B"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Loại</w:t>
            </w:r>
            <w:proofErr w:type="spellEnd"/>
          </w:p>
        </w:tc>
      </w:tr>
      <w:tr w:rsidR="009C3877" w:rsidRPr="0058171B" w14:paraId="37DB8057" w14:textId="77777777" w:rsidTr="0064488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9870A0" w14:textId="77777777" w:rsidR="009C3877" w:rsidRPr="0058171B" w:rsidRDefault="009C3877" w:rsidP="00BC739F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4488B">
              <w:rPr>
                <w:rFonts w:asciiTheme="majorHAnsi" w:hAnsiTheme="majorHAnsi" w:cstheme="majorHAnsi"/>
                <w:bCs/>
                <w:sz w:val="26"/>
                <w:szCs w:val="26"/>
              </w:rPr>
              <w:t>Google Chrome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44254AB8" w14:textId="77777777" w:rsidR="009C3877" w:rsidRPr="0058171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4488B">
              <w:rPr>
                <w:rFonts w:asciiTheme="majorHAnsi" w:hAnsiTheme="majorHAnsi" w:cstheme="majorHAnsi"/>
                <w:sz w:val="26"/>
                <w:szCs w:val="26"/>
              </w:rPr>
              <w:t>Version 1.24.86 Chromium: 90.0.4430.212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65B04F35" w14:textId="77777777" w:rsidR="009C3877" w:rsidRPr="0058171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 xml:space="preserve"> web</w:t>
            </w:r>
          </w:p>
        </w:tc>
      </w:tr>
      <w:tr w:rsidR="009C3877" w:rsidRPr="0058171B" w14:paraId="601E053B" w14:textId="77777777" w:rsidTr="0064488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AD76C82" w14:textId="77777777" w:rsidR="009C3877" w:rsidRPr="0058171B" w:rsidRDefault="009C3877" w:rsidP="00BC739F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4488B">
              <w:rPr>
                <w:rFonts w:asciiTheme="majorHAnsi" w:hAnsiTheme="majorHAnsi" w:cstheme="majorHAnsi"/>
                <w:bCs/>
                <w:sz w:val="26"/>
                <w:szCs w:val="26"/>
              </w:rPr>
              <w:t>Mozilla Firefox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356AAE70" w14:textId="77777777" w:rsidR="009C3877" w:rsidRPr="0064488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70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.0.1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58B2D83A" w14:textId="77777777" w:rsidR="009C3877" w:rsidRPr="0058171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58171B">
              <w:rPr>
                <w:rFonts w:asciiTheme="majorHAnsi" w:hAnsiTheme="majorHAnsi" w:cstheme="majorHAnsi"/>
                <w:sz w:val="26"/>
                <w:szCs w:val="26"/>
              </w:rPr>
              <w:t xml:space="preserve"> web</w:t>
            </w:r>
          </w:p>
        </w:tc>
      </w:tr>
      <w:tr w:rsidR="009C3877" w:rsidRPr="0058171B" w14:paraId="231A825D" w14:textId="77777777" w:rsidTr="0064488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ABB924E" w14:textId="77777777" w:rsidR="009C3877" w:rsidRPr="0064488B" w:rsidRDefault="009C3877" w:rsidP="00BC739F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Windows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/>
              </w:rPr>
              <w:t xml:space="preserve"> 10</w:t>
            </w:r>
          </w:p>
        </w:tc>
        <w:tc>
          <w:tcPr>
            <w:tcW w:w="3273" w:type="dxa"/>
            <w:shd w:val="clear" w:color="auto" w:fill="auto"/>
            <w:vAlign w:val="center"/>
          </w:tcPr>
          <w:p w14:paraId="08E8AD6E" w14:textId="77777777" w:rsidR="009C3877" w:rsidRPr="0064488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20H1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6152086F" w14:textId="77777777" w:rsidR="009C3877" w:rsidRPr="0064488B" w:rsidRDefault="009C3877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điều hành</w:t>
            </w:r>
          </w:p>
        </w:tc>
      </w:tr>
    </w:tbl>
    <w:p w14:paraId="3B8722EF" w14:textId="5DF5E6AB" w:rsidR="00525287" w:rsidRPr="00525287" w:rsidRDefault="009C3877" w:rsidP="00525287">
      <w:pPr>
        <w:pStyle w:val="2"/>
      </w:pPr>
      <w:bookmarkStart w:id="40" w:name="_Toc4969810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bookmarkEnd w:id="40"/>
      <w:proofErr w:type="spellStart"/>
      <w:r>
        <w:t>thử</w:t>
      </w:r>
      <w:proofErr w:type="spellEnd"/>
      <w:r>
        <w:rPr>
          <w:lang w:val="vi-VN"/>
        </w:rPr>
        <w:t>:</w:t>
      </w:r>
    </w:p>
    <w:tbl>
      <w:tblPr>
        <w:tblW w:w="86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16"/>
        <w:gridCol w:w="2354"/>
        <w:gridCol w:w="1350"/>
      </w:tblGrid>
      <w:tr w:rsidR="009C3877" w:rsidRPr="004405BD" w14:paraId="4E456E98" w14:textId="77777777" w:rsidTr="000047A7">
        <w:tc>
          <w:tcPr>
            <w:tcW w:w="2520" w:type="dxa"/>
            <w:shd w:val="pct10" w:color="auto" w:fill="auto"/>
            <w:vAlign w:val="center"/>
          </w:tcPr>
          <w:p w14:paraId="07AEE5CB" w14:textId="77777777" w:rsidR="009C3877" w:rsidRPr="004405BD" w:rsidRDefault="009C3877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Hoạt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416" w:type="dxa"/>
            <w:shd w:val="pct10" w:color="auto" w:fill="auto"/>
            <w:vAlign w:val="center"/>
          </w:tcPr>
          <w:p w14:paraId="5BB24222" w14:textId="77777777" w:rsidR="009C3877" w:rsidRPr="004405BD" w:rsidRDefault="009C3877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Công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354" w:type="dxa"/>
            <w:shd w:val="pct10" w:color="auto" w:fill="auto"/>
            <w:vAlign w:val="center"/>
          </w:tcPr>
          <w:p w14:paraId="60A004B1" w14:textId="77777777" w:rsidR="009C3877" w:rsidRPr="004405BD" w:rsidRDefault="009C3877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Nhà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cung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cấp</w:t>
            </w:r>
            <w:proofErr w:type="spellEnd"/>
          </w:p>
        </w:tc>
        <w:tc>
          <w:tcPr>
            <w:tcW w:w="1350" w:type="dxa"/>
            <w:shd w:val="pct10" w:color="auto" w:fill="auto"/>
            <w:vAlign w:val="center"/>
          </w:tcPr>
          <w:p w14:paraId="75E0DB2E" w14:textId="77777777" w:rsidR="009C3877" w:rsidRPr="004405BD" w:rsidRDefault="009C3877" w:rsidP="00BC739F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Phiên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bản</w:t>
            </w:r>
            <w:proofErr w:type="spellEnd"/>
          </w:p>
        </w:tc>
      </w:tr>
      <w:tr w:rsidR="009C3877" w:rsidRPr="007C5B19" w14:paraId="4C9A2F21" w14:textId="77777777" w:rsidTr="000047A7">
        <w:tc>
          <w:tcPr>
            <w:tcW w:w="2520" w:type="dxa"/>
            <w:vAlign w:val="center"/>
          </w:tcPr>
          <w:p w14:paraId="58B092DC" w14:textId="77777777" w:rsidR="009C3877" w:rsidRPr="007C5B1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Test Case</w:t>
            </w:r>
          </w:p>
        </w:tc>
        <w:tc>
          <w:tcPr>
            <w:tcW w:w="2416" w:type="dxa"/>
            <w:vAlign w:val="center"/>
          </w:tcPr>
          <w:p w14:paraId="08FEF35E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Office</w:t>
            </w:r>
          </w:p>
          <w:p w14:paraId="37CB10C6" w14:textId="77777777" w:rsidR="009C3877" w:rsidRPr="007C5B19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Exce</w:t>
            </w:r>
            <w:proofErr w:type="spellEnd"/>
          </w:p>
        </w:tc>
        <w:tc>
          <w:tcPr>
            <w:tcW w:w="2354" w:type="dxa"/>
            <w:vAlign w:val="center"/>
          </w:tcPr>
          <w:p w14:paraId="044F5B8B" w14:textId="77777777" w:rsidR="009C3877" w:rsidRPr="007C5B1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7C5B19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73778E47" w14:textId="77777777" w:rsidR="009C3877" w:rsidRPr="007C5B1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2019</w:t>
            </w:r>
          </w:p>
        </w:tc>
      </w:tr>
      <w:tr w:rsidR="009C3877" w:rsidRPr="00E248D9" w14:paraId="25889191" w14:textId="77777777" w:rsidTr="000047A7">
        <w:tc>
          <w:tcPr>
            <w:tcW w:w="2520" w:type="dxa"/>
            <w:vAlign w:val="center"/>
          </w:tcPr>
          <w:p w14:paraId="520EF036" w14:textId="77777777" w:rsidR="009C3877" w:rsidRPr="00E248D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Configuration</w:t>
            </w:r>
          </w:p>
        </w:tc>
        <w:tc>
          <w:tcPr>
            <w:tcW w:w="2416" w:type="dxa"/>
            <w:vAlign w:val="center"/>
          </w:tcPr>
          <w:p w14:paraId="22221EB0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Microsoft Office</w:t>
            </w:r>
          </w:p>
          <w:p w14:paraId="11FFFBF7" w14:textId="77777777" w:rsidR="009C3877" w:rsidRPr="00E248D9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Word</w:t>
            </w:r>
          </w:p>
        </w:tc>
        <w:tc>
          <w:tcPr>
            <w:tcW w:w="2354" w:type="dxa"/>
            <w:vAlign w:val="center"/>
          </w:tcPr>
          <w:p w14:paraId="2471E4C9" w14:textId="77777777" w:rsidR="009C3877" w:rsidRPr="00E248D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7C5B19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062B362" w14:textId="77777777" w:rsidR="009C3877" w:rsidRPr="00E248D9" w:rsidRDefault="009C3877" w:rsidP="00BC739F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2019</w:t>
            </w:r>
          </w:p>
        </w:tc>
      </w:tr>
      <w:tr w:rsidR="009C3877" w:rsidRPr="007C5B19" w14:paraId="56E23208" w14:textId="77777777" w:rsidTr="000047A7">
        <w:tc>
          <w:tcPr>
            <w:tcW w:w="2520" w:type="dxa"/>
            <w:vAlign w:val="center"/>
          </w:tcPr>
          <w:p w14:paraId="03452EC9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Defect Tracking</w:t>
            </w:r>
          </w:p>
        </w:tc>
        <w:tc>
          <w:tcPr>
            <w:tcW w:w="2416" w:type="dxa"/>
            <w:vAlign w:val="center"/>
          </w:tcPr>
          <w:p w14:paraId="102096F6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Office</w:t>
            </w:r>
          </w:p>
          <w:p w14:paraId="4D4C08DA" w14:textId="77777777" w:rsidR="009C3877" w:rsidRPr="007C5B19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Exce</w:t>
            </w:r>
            <w:proofErr w:type="spellEnd"/>
          </w:p>
        </w:tc>
        <w:tc>
          <w:tcPr>
            <w:tcW w:w="2354" w:type="dxa"/>
            <w:vAlign w:val="center"/>
          </w:tcPr>
          <w:p w14:paraId="78FC677D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7C5B19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61B0D84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2019</w:t>
            </w:r>
          </w:p>
        </w:tc>
      </w:tr>
      <w:tr w:rsidR="009C3877" w:rsidRPr="007C5B19" w14:paraId="3BB6CEF7" w14:textId="77777777" w:rsidTr="000047A7">
        <w:tc>
          <w:tcPr>
            <w:tcW w:w="2520" w:type="dxa"/>
            <w:vAlign w:val="center"/>
          </w:tcPr>
          <w:p w14:paraId="3EA635C6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tiến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</w:p>
          <w:p w14:paraId="0969B0BE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416" w:type="dxa"/>
            <w:vAlign w:val="center"/>
          </w:tcPr>
          <w:p w14:paraId="36AE2B43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Microsoft Project</w:t>
            </w:r>
          </w:p>
          <w:p w14:paraId="52BE72B2" w14:textId="77777777" w:rsidR="009C3877" w:rsidRPr="000047A7" w:rsidRDefault="009C3877" w:rsidP="000047A7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0047A7">
              <w:rPr>
                <w:rFonts w:asciiTheme="majorHAnsi" w:hAnsiTheme="majorHAnsi" w:cstheme="majorHAnsi"/>
                <w:sz w:val="26"/>
                <w:szCs w:val="26"/>
              </w:rPr>
              <w:t>Professional</w:t>
            </w:r>
          </w:p>
        </w:tc>
        <w:tc>
          <w:tcPr>
            <w:tcW w:w="2354" w:type="dxa"/>
            <w:vAlign w:val="center"/>
          </w:tcPr>
          <w:p w14:paraId="6F42E9D5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7C5B19"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7511820B" w14:textId="77777777" w:rsidR="009C3877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2019</w:t>
            </w:r>
          </w:p>
        </w:tc>
      </w:tr>
      <w:tr w:rsidR="009C3877" w:rsidRPr="007C5B19" w14:paraId="42BC92FA" w14:textId="77777777" w:rsidTr="000047A7">
        <w:tc>
          <w:tcPr>
            <w:tcW w:w="2520" w:type="dxa"/>
            <w:vAlign w:val="center"/>
          </w:tcPr>
          <w:p w14:paraId="6F2EB404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E248D9">
              <w:rPr>
                <w:rFonts w:asciiTheme="majorHAnsi" w:hAnsiTheme="majorHAnsi" w:cstheme="majorHAnsi"/>
                <w:sz w:val="26"/>
                <w:szCs w:val="26"/>
              </w:rPr>
              <w:t>Automation Unit Test</w:t>
            </w:r>
          </w:p>
        </w:tc>
        <w:tc>
          <w:tcPr>
            <w:tcW w:w="2416" w:type="dxa"/>
            <w:vAlign w:val="center"/>
          </w:tcPr>
          <w:p w14:paraId="6DBCF8EF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248D9">
              <w:rPr>
                <w:rFonts w:asciiTheme="majorHAnsi" w:hAnsiTheme="majorHAnsi" w:cstheme="majorHAnsi"/>
                <w:sz w:val="26"/>
                <w:szCs w:val="26"/>
              </w:rPr>
              <w:t>Nunit</w:t>
            </w:r>
            <w:proofErr w:type="spellEnd"/>
          </w:p>
        </w:tc>
        <w:tc>
          <w:tcPr>
            <w:tcW w:w="2354" w:type="dxa"/>
            <w:vAlign w:val="center"/>
          </w:tcPr>
          <w:p w14:paraId="05A6CFDB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E248D9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</w:rPr>
              <w:t>.NET Foundation</w:t>
            </w:r>
          </w:p>
        </w:tc>
        <w:tc>
          <w:tcPr>
            <w:tcW w:w="1350" w:type="dxa"/>
            <w:vAlign w:val="center"/>
          </w:tcPr>
          <w:p w14:paraId="6B80AEBE" w14:textId="77777777" w:rsidR="009C3877" w:rsidRPr="007C5B19" w:rsidRDefault="009C3877" w:rsidP="000910E4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E248D9">
              <w:rPr>
                <w:rFonts w:asciiTheme="majorHAnsi" w:hAnsiTheme="majorHAnsi" w:cstheme="majorHAnsi"/>
                <w:sz w:val="26"/>
                <w:szCs w:val="26"/>
              </w:rPr>
              <w:t>3.13</w:t>
            </w:r>
          </w:p>
        </w:tc>
      </w:tr>
    </w:tbl>
    <w:p w14:paraId="575F66A6" w14:textId="77777777" w:rsidR="009C3877" w:rsidRDefault="009C3877" w:rsidP="008837DA">
      <w:pPr>
        <w:pStyle w:val="1"/>
      </w:pPr>
      <w:bookmarkStart w:id="41" w:name="_Toc49698101"/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1"/>
      <w:proofErr w:type="spellEnd"/>
    </w:p>
    <w:p w14:paraId="01F1C261" w14:textId="3BFA2CBB" w:rsidR="009C3877" w:rsidRDefault="009C3877" w:rsidP="003913DA">
      <w:pPr>
        <w:pStyle w:val="nd1"/>
      </w:pPr>
    </w:p>
    <w:tbl>
      <w:tblPr>
        <w:tblW w:w="8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988"/>
        <w:gridCol w:w="4570"/>
        <w:gridCol w:w="1890"/>
      </w:tblGrid>
      <w:tr w:rsidR="009C3877" w:rsidRPr="00273680" w14:paraId="1F0247F9" w14:textId="77777777" w:rsidTr="008818C5">
        <w:trPr>
          <w:jc w:val="center"/>
        </w:trPr>
        <w:tc>
          <w:tcPr>
            <w:tcW w:w="708" w:type="dxa"/>
          </w:tcPr>
          <w:p w14:paraId="32BAAF13" w14:textId="77777777" w:rsidR="009C3877" w:rsidRPr="00273680" w:rsidRDefault="009C3877" w:rsidP="00BC739F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988" w:type="dxa"/>
            <w:shd w:val="clear" w:color="auto" w:fill="auto"/>
          </w:tcPr>
          <w:p w14:paraId="3EDB2959" w14:textId="77777777" w:rsidR="009C3877" w:rsidRPr="00273680" w:rsidRDefault="009C3877" w:rsidP="00BC739F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bookmarkStart w:id="42" w:name="OLE_LINK15"/>
            <w:bookmarkStart w:id="43" w:name="OLE_LINK16"/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Độ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ưu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70" w:type="dxa"/>
            <w:shd w:val="clear" w:color="auto" w:fill="auto"/>
          </w:tcPr>
          <w:p w14:paraId="78CE03B6" w14:textId="77777777" w:rsidR="009C3877" w:rsidRPr="00273680" w:rsidRDefault="009C3877" w:rsidP="00BC739F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890" w:type="dxa"/>
            <w:shd w:val="clear" w:color="auto" w:fill="auto"/>
          </w:tcPr>
          <w:p w14:paraId="127148CB" w14:textId="77777777" w:rsidR="009C3877" w:rsidRPr="00273680" w:rsidRDefault="009C3877" w:rsidP="00BC739F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Loại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test</w:t>
            </w:r>
          </w:p>
        </w:tc>
      </w:tr>
      <w:tr w:rsidR="00525287" w:rsidRPr="00273680" w14:paraId="74881D94" w14:textId="77777777" w:rsidTr="008818C5">
        <w:trPr>
          <w:jc w:val="center"/>
        </w:trPr>
        <w:tc>
          <w:tcPr>
            <w:tcW w:w="708" w:type="dxa"/>
          </w:tcPr>
          <w:p w14:paraId="358FE616" w14:textId="77777777" w:rsidR="00525287" w:rsidRPr="00273680" w:rsidRDefault="00525287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1</w:t>
            </w:r>
          </w:p>
        </w:tc>
        <w:tc>
          <w:tcPr>
            <w:tcW w:w="988" w:type="dxa"/>
            <w:shd w:val="clear" w:color="auto" w:fill="auto"/>
          </w:tcPr>
          <w:p w14:paraId="6C7AB088" w14:textId="77777777" w:rsidR="00525287" w:rsidRPr="00273680" w:rsidRDefault="00525287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</w:tcPr>
          <w:p w14:paraId="39D349BE" w14:textId="77777777" w:rsidR="00525287" w:rsidRPr="00273680" w:rsidRDefault="00525287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Module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90" w:type="dxa"/>
            <w:vMerge w:val="restart"/>
            <w:shd w:val="clear" w:color="auto" w:fill="auto"/>
          </w:tcPr>
          <w:p w14:paraId="79C0CD12" w14:textId="77777777" w:rsidR="00525287" w:rsidRPr="00273680" w:rsidRDefault="00525287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Unit Test</w:t>
            </w:r>
          </w:p>
        </w:tc>
      </w:tr>
      <w:tr w:rsidR="00525287" w:rsidRPr="00273680" w14:paraId="55BE9587" w14:textId="77777777" w:rsidTr="008818C5">
        <w:trPr>
          <w:jc w:val="center"/>
        </w:trPr>
        <w:tc>
          <w:tcPr>
            <w:tcW w:w="708" w:type="dxa"/>
          </w:tcPr>
          <w:p w14:paraId="24E3A24A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88" w:type="dxa"/>
            <w:shd w:val="clear" w:color="auto" w:fill="auto"/>
          </w:tcPr>
          <w:p w14:paraId="4BD5BD89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</w:tcPr>
          <w:p w14:paraId="61D503A3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Module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</w:tcPr>
          <w:p w14:paraId="43F9805F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25287" w:rsidRPr="00273680" w14:paraId="0FE9D821" w14:textId="77777777" w:rsidTr="008818C5">
        <w:trPr>
          <w:jc w:val="center"/>
        </w:trPr>
        <w:tc>
          <w:tcPr>
            <w:tcW w:w="708" w:type="dxa"/>
          </w:tcPr>
          <w:p w14:paraId="7BFC3EA7" w14:textId="689726DB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</w:tcPr>
          <w:p w14:paraId="16FC98C9" w14:textId="39DD0639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</w:tcPr>
          <w:p w14:paraId="737E2445" w14:textId="394102F5" w:rsidR="00525287" w:rsidRPr="00525287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Module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quản lý thành viên</w:t>
            </w:r>
          </w:p>
        </w:tc>
        <w:tc>
          <w:tcPr>
            <w:tcW w:w="1890" w:type="dxa"/>
            <w:vMerge/>
            <w:shd w:val="clear" w:color="auto" w:fill="auto"/>
          </w:tcPr>
          <w:p w14:paraId="49424F52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25287" w:rsidRPr="00273680" w14:paraId="499DECE0" w14:textId="77777777" w:rsidTr="008818C5">
        <w:trPr>
          <w:jc w:val="center"/>
        </w:trPr>
        <w:tc>
          <w:tcPr>
            <w:tcW w:w="708" w:type="dxa"/>
          </w:tcPr>
          <w:p w14:paraId="32CC9298" w14:textId="068015D4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88" w:type="dxa"/>
            <w:shd w:val="clear" w:color="auto" w:fill="auto"/>
          </w:tcPr>
          <w:p w14:paraId="6D20AD28" w14:textId="27C580CE" w:rsidR="00525287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</w:tcPr>
          <w:p w14:paraId="199FC381" w14:textId="45741F7A" w:rsidR="00525287" w:rsidRPr="00525287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Module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quản lý bài tập</w:t>
            </w:r>
          </w:p>
        </w:tc>
        <w:tc>
          <w:tcPr>
            <w:tcW w:w="1890" w:type="dxa"/>
            <w:vMerge/>
            <w:shd w:val="clear" w:color="auto" w:fill="auto"/>
          </w:tcPr>
          <w:p w14:paraId="211BFBF7" w14:textId="77777777" w:rsidR="00525287" w:rsidRPr="00273680" w:rsidRDefault="00525287" w:rsidP="006D209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5264D" w:rsidRPr="00273680" w14:paraId="23FE5E5B" w14:textId="77777777" w:rsidTr="008818C5">
        <w:trPr>
          <w:trHeight w:val="330"/>
          <w:jc w:val="center"/>
        </w:trPr>
        <w:tc>
          <w:tcPr>
            <w:tcW w:w="708" w:type="dxa"/>
          </w:tcPr>
          <w:p w14:paraId="0B7B2DCB" w14:textId="1DD04334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988" w:type="dxa"/>
            <w:shd w:val="clear" w:color="auto" w:fill="auto"/>
            <w:noWrap/>
          </w:tcPr>
          <w:p w14:paraId="0F987EBE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68430920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Trang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chủ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6EC2031D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GUI Test</w:t>
            </w:r>
          </w:p>
        </w:tc>
      </w:tr>
      <w:tr w:rsidR="0095264D" w:rsidRPr="00273680" w14:paraId="3FEF3BD5" w14:textId="77777777" w:rsidTr="008818C5">
        <w:trPr>
          <w:trHeight w:val="330"/>
          <w:jc w:val="center"/>
        </w:trPr>
        <w:tc>
          <w:tcPr>
            <w:tcW w:w="708" w:type="dxa"/>
          </w:tcPr>
          <w:p w14:paraId="70769568" w14:textId="0815718A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88" w:type="dxa"/>
            <w:shd w:val="clear" w:color="auto" w:fill="auto"/>
            <w:noWrap/>
          </w:tcPr>
          <w:p w14:paraId="104EBA82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3755CD4B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Trang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71B17555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5264D" w:rsidRPr="00273680" w14:paraId="679D1521" w14:textId="77777777" w:rsidTr="008818C5">
        <w:trPr>
          <w:trHeight w:val="330"/>
          <w:jc w:val="center"/>
        </w:trPr>
        <w:tc>
          <w:tcPr>
            <w:tcW w:w="708" w:type="dxa"/>
          </w:tcPr>
          <w:p w14:paraId="13D93256" w14:textId="5E02139E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88" w:type="dxa"/>
            <w:shd w:val="clear" w:color="auto" w:fill="auto"/>
            <w:noWrap/>
          </w:tcPr>
          <w:p w14:paraId="0E6CBCFA" w14:textId="014D015E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7C9A6AFA" w14:textId="67837F83" w:rsidR="0095264D" w:rsidRPr="00525287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đăng nhập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4B0706CF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5264D" w:rsidRPr="00273680" w14:paraId="54E57B24" w14:textId="77777777" w:rsidTr="008818C5">
        <w:trPr>
          <w:trHeight w:val="330"/>
          <w:jc w:val="center"/>
        </w:trPr>
        <w:tc>
          <w:tcPr>
            <w:tcW w:w="708" w:type="dxa"/>
          </w:tcPr>
          <w:p w14:paraId="5251BD5D" w14:textId="4A8901FA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88" w:type="dxa"/>
            <w:shd w:val="clear" w:color="auto" w:fill="auto"/>
            <w:noWrap/>
          </w:tcPr>
          <w:p w14:paraId="24DA6D9B" w14:textId="3CC3D8DD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6AAB9E76" w14:textId="7DD13817" w:rsidR="0095264D" w:rsidRPr="00525287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hồ sơ thành viên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4EAF5D3" w14:textId="77777777" w:rsidR="0095264D" w:rsidRPr="00273680" w:rsidRDefault="0095264D" w:rsidP="00BC739F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5264D" w:rsidRPr="00273680" w14:paraId="37E29E95" w14:textId="77777777" w:rsidTr="008818C5">
        <w:trPr>
          <w:trHeight w:val="330"/>
          <w:jc w:val="center"/>
        </w:trPr>
        <w:tc>
          <w:tcPr>
            <w:tcW w:w="708" w:type="dxa"/>
          </w:tcPr>
          <w:p w14:paraId="1FC29D88" w14:textId="2D5A3798" w:rsidR="0095264D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988" w:type="dxa"/>
            <w:shd w:val="clear" w:color="auto" w:fill="auto"/>
            <w:noWrap/>
          </w:tcPr>
          <w:p w14:paraId="08221CFD" w14:textId="6273C3C5" w:rsidR="0095264D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1FBEBA54" w14:textId="03908F7C" w:rsidR="0095264D" w:rsidRPr="00525287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bài tập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2FEE6A1" w14:textId="77777777" w:rsidR="0095264D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C3877" w:rsidRPr="00273680" w14:paraId="515DBA7E" w14:textId="77777777" w:rsidTr="008818C5">
        <w:trPr>
          <w:trHeight w:val="330"/>
          <w:jc w:val="center"/>
        </w:trPr>
        <w:tc>
          <w:tcPr>
            <w:tcW w:w="708" w:type="dxa"/>
          </w:tcPr>
          <w:p w14:paraId="57D74141" w14:textId="31331B21" w:rsidR="009C3877" w:rsidRPr="0095264D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988" w:type="dxa"/>
            <w:shd w:val="clear" w:color="auto" w:fill="auto"/>
            <w:noWrap/>
          </w:tcPr>
          <w:p w14:paraId="77EF4383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30FDDDD2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1633840E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Function Test </w:t>
            </w:r>
          </w:p>
        </w:tc>
      </w:tr>
      <w:tr w:rsidR="00525287" w:rsidRPr="00273680" w14:paraId="555C46B7" w14:textId="77777777" w:rsidTr="008818C5">
        <w:trPr>
          <w:trHeight w:val="330"/>
          <w:jc w:val="center"/>
        </w:trPr>
        <w:tc>
          <w:tcPr>
            <w:tcW w:w="708" w:type="dxa"/>
          </w:tcPr>
          <w:p w14:paraId="68AAE92D" w14:textId="046D2185" w:rsidR="0052528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988" w:type="dxa"/>
            <w:shd w:val="clear" w:color="auto" w:fill="auto"/>
            <w:noWrap/>
          </w:tcPr>
          <w:p w14:paraId="7FC05250" w14:textId="61C9BFA5" w:rsidR="0052528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1022C7A5" w14:textId="33DF87DD" w:rsidR="00525287" w:rsidRPr="00525287" w:rsidRDefault="0052528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 thông tin người tập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2151ACBB" w14:textId="77777777" w:rsidR="00525287" w:rsidRPr="00273680" w:rsidRDefault="0052528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25287" w:rsidRPr="00273680" w14:paraId="0C1C66E7" w14:textId="77777777" w:rsidTr="008818C5">
        <w:trPr>
          <w:trHeight w:val="330"/>
          <w:jc w:val="center"/>
        </w:trPr>
        <w:tc>
          <w:tcPr>
            <w:tcW w:w="708" w:type="dxa"/>
          </w:tcPr>
          <w:p w14:paraId="557869BF" w14:textId="2F5B16A1" w:rsidR="0052528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988" w:type="dxa"/>
            <w:shd w:val="clear" w:color="auto" w:fill="auto"/>
            <w:noWrap/>
          </w:tcPr>
          <w:p w14:paraId="077DAB91" w14:textId="2C633FF4" w:rsidR="0052528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7B2B91B8" w14:textId="56F8D159" w:rsidR="00525287" w:rsidRPr="00525287" w:rsidRDefault="0052528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 quản lý bài tập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1823AF3" w14:textId="77777777" w:rsidR="00525287" w:rsidRPr="00273680" w:rsidRDefault="0052528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C3877" w:rsidRPr="00273680" w14:paraId="1415CEE6" w14:textId="77777777" w:rsidTr="008818C5">
        <w:trPr>
          <w:trHeight w:val="330"/>
          <w:jc w:val="center"/>
        </w:trPr>
        <w:tc>
          <w:tcPr>
            <w:tcW w:w="708" w:type="dxa"/>
          </w:tcPr>
          <w:p w14:paraId="13C85076" w14:textId="2FB31AD8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13</w:t>
            </w:r>
          </w:p>
        </w:tc>
        <w:tc>
          <w:tcPr>
            <w:tcW w:w="988" w:type="dxa"/>
            <w:shd w:val="clear" w:color="auto" w:fill="auto"/>
            <w:noWrap/>
          </w:tcPr>
          <w:p w14:paraId="06C38CCC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16FD1DFE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07744F60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C3877" w:rsidRPr="00273680" w14:paraId="1820CC68" w14:textId="77777777" w:rsidTr="008818C5">
        <w:trPr>
          <w:trHeight w:val="330"/>
          <w:jc w:val="center"/>
        </w:trPr>
        <w:tc>
          <w:tcPr>
            <w:tcW w:w="708" w:type="dxa"/>
          </w:tcPr>
          <w:p w14:paraId="23AF09CD" w14:textId="793E262E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</w:p>
        </w:tc>
        <w:tc>
          <w:tcPr>
            <w:tcW w:w="988" w:type="dxa"/>
            <w:shd w:val="clear" w:color="auto" w:fill="auto"/>
            <w:noWrap/>
          </w:tcPr>
          <w:p w14:paraId="0D17B273" w14:textId="0F8F3FD1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4570" w:type="dxa"/>
            <w:shd w:val="clear" w:color="auto" w:fill="auto"/>
            <w:noWrap/>
          </w:tcPr>
          <w:p w14:paraId="6125A95C" w14:textId="34692B58" w:rsidR="009C3877" w:rsidRPr="00525287" w:rsidRDefault="0052528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 đăng ký dịch vụ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CDF287A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C3877" w:rsidRPr="00273680" w14:paraId="7FFB2034" w14:textId="77777777" w:rsidTr="008818C5">
        <w:trPr>
          <w:trHeight w:val="330"/>
          <w:jc w:val="center"/>
        </w:trPr>
        <w:tc>
          <w:tcPr>
            <w:tcW w:w="708" w:type="dxa"/>
          </w:tcPr>
          <w:p w14:paraId="3D4E5D77" w14:textId="6666887E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988" w:type="dxa"/>
            <w:shd w:val="clear" w:color="auto" w:fill="auto"/>
            <w:noWrap/>
          </w:tcPr>
          <w:p w14:paraId="0264741A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4570" w:type="dxa"/>
            <w:shd w:val="clear" w:color="auto" w:fill="auto"/>
            <w:noWrap/>
          </w:tcPr>
          <w:p w14:paraId="62C6C310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</w:tcPr>
          <w:p w14:paraId="7E3630CD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4230B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Performance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A4230B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est</w:t>
            </w:r>
          </w:p>
        </w:tc>
      </w:tr>
      <w:tr w:rsidR="009C3877" w:rsidRPr="00273680" w14:paraId="78C01FAD" w14:textId="77777777" w:rsidTr="008818C5">
        <w:trPr>
          <w:trHeight w:val="330"/>
          <w:jc w:val="center"/>
        </w:trPr>
        <w:tc>
          <w:tcPr>
            <w:tcW w:w="708" w:type="dxa"/>
          </w:tcPr>
          <w:p w14:paraId="600F7548" w14:textId="4AF0E39B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16</w:t>
            </w:r>
          </w:p>
        </w:tc>
        <w:tc>
          <w:tcPr>
            <w:tcW w:w="988" w:type="dxa"/>
            <w:shd w:val="clear" w:color="auto" w:fill="auto"/>
            <w:noWrap/>
          </w:tcPr>
          <w:p w14:paraId="4C1337E0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4570" w:type="dxa"/>
            <w:shd w:val="clear" w:color="auto" w:fill="auto"/>
            <w:noWrap/>
          </w:tcPr>
          <w:p w14:paraId="18537BB9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</w:tcPr>
          <w:p w14:paraId="55BE1889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24A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Security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1124A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est</w:t>
            </w:r>
          </w:p>
        </w:tc>
      </w:tr>
      <w:tr w:rsidR="009C3877" w:rsidRPr="00273680" w14:paraId="17F836F3" w14:textId="77777777" w:rsidTr="008818C5">
        <w:trPr>
          <w:trHeight w:val="330"/>
          <w:jc w:val="center"/>
        </w:trPr>
        <w:tc>
          <w:tcPr>
            <w:tcW w:w="708" w:type="dxa"/>
          </w:tcPr>
          <w:p w14:paraId="7D8C1CDD" w14:textId="132B1610" w:rsidR="009C3877" w:rsidRPr="00273680" w:rsidRDefault="0095264D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</w:t>
            </w:r>
          </w:p>
        </w:tc>
        <w:tc>
          <w:tcPr>
            <w:tcW w:w="988" w:type="dxa"/>
            <w:shd w:val="clear" w:color="auto" w:fill="auto"/>
            <w:noWrap/>
          </w:tcPr>
          <w:p w14:paraId="033C5595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4570" w:type="dxa"/>
            <w:shd w:val="clear" w:color="auto" w:fill="auto"/>
            <w:noWrap/>
          </w:tcPr>
          <w:p w14:paraId="3CABDC04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phục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hồi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</w:tcPr>
          <w:p w14:paraId="282469B6" w14:textId="77777777" w:rsidR="009C3877" w:rsidRPr="00273680" w:rsidRDefault="009C3877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1634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Recovery testing</w:t>
            </w:r>
          </w:p>
        </w:tc>
      </w:tr>
    </w:tbl>
    <w:p w14:paraId="19AC836F" w14:textId="77777777" w:rsidR="009C3877" w:rsidRPr="009C3877" w:rsidRDefault="009C3877" w:rsidP="009C3877">
      <w:pPr>
        <w:pStyle w:val="1"/>
      </w:pPr>
      <w:bookmarkStart w:id="44" w:name="_Toc49698102"/>
      <w:bookmarkEnd w:id="42"/>
      <w:bookmarkEnd w:id="43"/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bookmarkEnd w:id="44"/>
      <w:proofErr w:type="spellStart"/>
      <w:r>
        <w:t>hiện</w:t>
      </w:r>
      <w:proofErr w:type="spellEnd"/>
      <w:r>
        <w:rPr>
          <w:lang w:val="vi-VN"/>
        </w:rPr>
        <w:t>:</w:t>
      </w:r>
    </w:p>
    <w:p w14:paraId="0A3B000F" w14:textId="77777777" w:rsidR="009C3877" w:rsidRPr="00C97433" w:rsidRDefault="009C3877" w:rsidP="009C3877">
      <w:pPr>
        <w:pStyle w:val="1"/>
        <w:numPr>
          <w:ilvl w:val="0"/>
          <w:numId w:val="0"/>
        </w:numPr>
      </w:pPr>
    </w:p>
    <w:tbl>
      <w:tblPr>
        <w:tblW w:w="8930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836"/>
        <w:gridCol w:w="2126"/>
        <w:gridCol w:w="1200"/>
        <w:gridCol w:w="1440"/>
        <w:gridCol w:w="1328"/>
      </w:tblGrid>
      <w:tr w:rsidR="009C3877" w:rsidRPr="00FD41C9" w14:paraId="7E509FF5" w14:textId="77777777" w:rsidTr="00BC739F"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147E04E9" w14:textId="77777777" w:rsidR="009C3877" w:rsidRPr="00A62892" w:rsidRDefault="009C3877" w:rsidP="00BC739F">
            <w:pPr>
              <w:pStyle w:val="nd1"/>
              <w:spacing w:before="100" w:beforeAutospacing="1" w:line="240" w:lineRule="auto"/>
              <w:ind w:firstLine="0"/>
              <w:jc w:val="center"/>
              <w:rPr>
                <w:b/>
                <w:bCs/>
              </w:rPr>
            </w:pPr>
            <w:bookmarkStart w:id="45" w:name="_Toc446234563"/>
            <w:bookmarkStart w:id="46" w:name="_Toc463083754"/>
            <w:bookmarkStart w:id="47" w:name="_Toc465677906"/>
            <w:bookmarkStart w:id="48" w:name="_Toc495546400"/>
            <w:bookmarkStart w:id="49" w:name="_Toc495547945"/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18F20BB" w14:textId="77777777" w:rsidR="009C3877" w:rsidRPr="00A62892" w:rsidRDefault="009C3877" w:rsidP="00BC739F">
            <w:pPr>
              <w:pStyle w:val="table2"/>
              <w:spacing w:before="100" w:beforeAutospacing="1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AE787B7" w14:textId="77777777" w:rsidR="009C3877" w:rsidRPr="00A62892" w:rsidRDefault="009C3877" w:rsidP="00BC739F">
            <w:pPr>
              <w:pStyle w:val="table2"/>
              <w:spacing w:before="100" w:beforeAutospacing="1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F4E52E5" w14:textId="77777777" w:rsidR="009C3877" w:rsidRPr="00A62892" w:rsidRDefault="009C3877" w:rsidP="00BC739F">
            <w:pPr>
              <w:pStyle w:val="table2"/>
              <w:spacing w:before="100" w:beforeAutospacing="1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3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ACEE5BF" w14:textId="77777777" w:rsidR="009C3877" w:rsidRPr="00A62892" w:rsidRDefault="009C3877" w:rsidP="00BC739F">
            <w:pPr>
              <w:pStyle w:val="table2"/>
              <w:spacing w:before="100" w:beforeAutospacing="1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</w:tr>
      <w:tr w:rsidR="009C3877" w:rsidRPr="00FD41C9" w14:paraId="5FF71A65" w14:textId="77777777" w:rsidTr="00BC739F"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157675" w14:textId="77777777" w:rsidR="009C3877" w:rsidRPr="00FD41C9" w:rsidRDefault="009C3877" w:rsidP="00BC739F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Lập</w:t>
            </w:r>
            <w:proofErr w:type="spellEnd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kế</w:t>
            </w:r>
            <w:proofErr w:type="spellEnd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hoạch</w:t>
            </w:r>
            <w:proofErr w:type="spellEnd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kiểm</w:t>
            </w:r>
            <w:proofErr w:type="spellEnd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06E5B78" w14:textId="1FFD9C21" w:rsidR="009C3877" w:rsidRPr="00AE79BC" w:rsidRDefault="00AE79BC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Hoàng Xuân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4B7D2E7" w14:textId="763A2F54" w:rsidR="009C3877" w:rsidRPr="00FD41C9" w:rsidRDefault="00AE79BC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22A642" w14:textId="7408D499" w:rsidR="009C3877" w:rsidRPr="00FD41C9" w:rsidRDefault="00AE79BC" w:rsidP="00BC739F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18</w:t>
            </w:r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05</w:t>
            </w:r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B51109D" w14:textId="0C400597" w:rsidR="009C3877" w:rsidRPr="00FD41C9" w:rsidRDefault="00AE79BC" w:rsidP="00BC739F">
            <w:pPr>
              <w:pStyle w:val="table2"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24</w:t>
            </w:r>
            <w:r w:rsidR="009C3877"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05</w:t>
            </w:r>
            <w:r w:rsidR="009C3877" w:rsidRPr="00FD41C9">
              <w:rPr>
                <w:rFonts w:asciiTheme="majorHAnsi" w:hAnsiTheme="majorHAnsi" w:cstheme="majorHAnsi"/>
                <w:bCs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2021</w:t>
            </w:r>
          </w:p>
        </w:tc>
      </w:tr>
      <w:tr w:rsidR="009C3877" w:rsidRPr="00FD41C9" w14:paraId="0ABB9FC9" w14:textId="77777777" w:rsidTr="001939B7">
        <w:tc>
          <w:tcPr>
            <w:tcW w:w="283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5BC79D9" w14:textId="4B47A6B0" w:rsidR="009C3877" w:rsidRPr="00FD41C9" w:rsidRDefault="00AE79BC" w:rsidP="00971ADC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A9B358D" w14:textId="1ED57EE2" w:rsidR="009C3877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cả các thành viên trong nhóm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F623325" w14:textId="77777777" w:rsidR="009C3877" w:rsidRPr="00FD41C9" w:rsidRDefault="009C3877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550F2E0" w14:textId="00D15896" w:rsidR="009C3877" w:rsidRPr="00FD41C9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25</w:t>
            </w:r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05</w:t>
            </w:r>
            <w:r w:rsidR="009C3877" w:rsidRPr="00FD41C9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D824C72" w14:textId="4CE070AB" w:rsidR="009C3877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25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/>
              </w:rPr>
              <w:t>/05/2021</w:t>
            </w:r>
          </w:p>
        </w:tc>
      </w:tr>
      <w:tr w:rsidR="009C3877" w:rsidRPr="00FD41C9" w14:paraId="42A95ED2" w14:textId="77777777" w:rsidTr="00AE79BC">
        <w:tc>
          <w:tcPr>
            <w:tcW w:w="283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EDAAEC" w14:textId="5ED43208" w:rsidR="009C3877" w:rsidRDefault="00AE79BC" w:rsidP="00971ADC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testcase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C315D2" w14:textId="6020EC9E" w:rsidR="009C3877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ALL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928FD51" w14:textId="65540721" w:rsidR="009C3877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8AF913" w14:textId="3C2A8CD2" w:rsidR="009C3877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2820FEA" w14:textId="28078614" w:rsidR="009C3877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01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</w:tr>
      <w:tr w:rsidR="00AE79BC" w:rsidRPr="00FD41C9" w14:paraId="02312D92" w14:textId="77777777" w:rsidTr="00AE79BC">
        <w:tc>
          <w:tcPr>
            <w:tcW w:w="283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E728EF" w14:textId="510BC656" w:rsidR="00AE79BC" w:rsidRPr="00AE79BC" w:rsidRDefault="00AE79BC" w:rsidP="00971ADC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testcase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1A227A" w14:textId="167519F1" w:rsid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ALL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CA9915D" w14:textId="4CBF1428" w:rsidR="00AE79BC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3A7E1F" w14:textId="20788FEC" w:rsidR="00AE79BC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07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F051CDC" w14:textId="46A46D8A" w:rsidR="00AE79BC" w:rsidRPr="00AE79BC" w:rsidRDefault="00AE79BC" w:rsidP="00971AD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</w:tr>
      <w:tr w:rsidR="00AE79BC" w:rsidRPr="00FD41C9" w14:paraId="55E9DEE4" w14:textId="77777777" w:rsidTr="00AE79BC">
        <w:tc>
          <w:tcPr>
            <w:tcW w:w="283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BA93FC" w14:textId="72A40A2F" w:rsidR="00AE79BC" w:rsidRPr="00AE79BC" w:rsidRDefault="00AE79BC" w:rsidP="00AE79BC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testcase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CC26C7" w14:textId="1DBB69B1" w:rsid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ALL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FF88047" w14:textId="081B482D" w:rsidR="00AE79BC" w:rsidRP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5DF16C" w14:textId="109E4070" w:rsidR="00AE79BC" w:rsidRP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E03769B" w14:textId="146B88B3" w:rsid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</w:tr>
      <w:tr w:rsidR="00AE79BC" w:rsidRPr="00FD41C9" w14:paraId="701E624D" w14:textId="77777777" w:rsidTr="00525287">
        <w:tc>
          <w:tcPr>
            <w:tcW w:w="283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53A643" w14:textId="73D2AAE3" w:rsidR="00AE79BC" w:rsidRPr="00AE79BC" w:rsidRDefault="00AE79BC" w:rsidP="00AE79BC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AE79BC">
              <w:rPr>
                <w:rFonts w:asciiTheme="majorHAnsi" w:hAnsiTheme="majorHAnsi" w:cstheme="majorHAnsi"/>
                <w:sz w:val="26"/>
                <w:szCs w:val="26"/>
              </w:rPr>
              <w:t xml:space="preserve"> testcase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1E2B49" w14:textId="48D589E3" w:rsid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ALL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E6F6C48" w14:textId="47C49FB0" w:rsidR="00AE79BC" w:rsidRP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99DB0E" w14:textId="2B248C42" w:rsidR="00AE79BC" w:rsidRP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13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407553D8" w14:textId="34A4C438" w:rsidR="00AE79BC" w:rsidRDefault="00AE79BC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13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</w:tr>
      <w:tr w:rsidR="00525287" w:rsidRPr="00FD41C9" w14:paraId="773A47DF" w14:textId="77777777" w:rsidTr="00BC739F">
        <w:tc>
          <w:tcPr>
            <w:tcW w:w="283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CF613B7" w14:textId="77777777" w:rsidR="00525287" w:rsidRPr="00525287" w:rsidRDefault="00525287" w:rsidP="00525287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đánh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giá</w:t>
            </w:r>
            <w:proofErr w:type="spellEnd"/>
          </w:p>
          <w:p w14:paraId="2CFA4AA5" w14:textId="475F217B" w:rsidR="00525287" w:rsidRPr="00AE79BC" w:rsidRDefault="00525287" w:rsidP="00525287">
            <w:pPr>
              <w:pStyle w:val="table2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25287">
              <w:rPr>
                <w:rFonts w:asciiTheme="majorHAnsi" w:hAnsiTheme="majorHAnsi" w:cstheme="majorHAnsi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90E6958" w14:textId="48F941CB" w:rsidR="00525287" w:rsidRPr="00525287" w:rsidRDefault="00525287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Diên Công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8EC20CC" w14:textId="516854A3" w:rsidR="00525287" w:rsidRPr="00525287" w:rsidRDefault="00525287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B3050D" w14:textId="1E53FB67" w:rsidR="00525287" w:rsidRPr="00525287" w:rsidRDefault="00525287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FD5C6D8" w14:textId="6299B080" w:rsidR="00525287" w:rsidRPr="00525287" w:rsidRDefault="00525287" w:rsidP="00AE79BC">
            <w:pPr>
              <w:pStyle w:val="table2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15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/06/2021</w:t>
            </w:r>
          </w:p>
        </w:tc>
      </w:tr>
    </w:tbl>
    <w:p w14:paraId="76A77DD2" w14:textId="77777777" w:rsidR="009C3877" w:rsidRDefault="009C3877" w:rsidP="009C3877"/>
    <w:p w14:paraId="6ECD8BEE" w14:textId="1292D1D6" w:rsidR="004C5116" w:rsidRPr="009C3877" w:rsidRDefault="009C3877" w:rsidP="0098430D">
      <w:pPr>
        <w:pStyle w:val="1"/>
      </w:pPr>
      <w:bookmarkStart w:id="50" w:name="_Toc485440163"/>
      <w:bookmarkStart w:id="51" w:name="_Toc489093574"/>
      <w:bookmarkStart w:id="52" w:name="_Toc516633398"/>
      <w:bookmarkStart w:id="53" w:name="_Toc160956444"/>
      <w:bookmarkStart w:id="54" w:name="_Toc49698103"/>
      <w:bookmarkEnd w:id="35"/>
      <w:bookmarkEnd w:id="36"/>
      <w:bookmarkEnd w:id="37"/>
      <w:bookmarkEnd w:id="38"/>
      <w:bookmarkEnd w:id="39"/>
      <w:bookmarkEnd w:id="45"/>
      <w:bookmarkEnd w:id="46"/>
      <w:bookmarkEnd w:id="47"/>
      <w:bookmarkEnd w:id="48"/>
      <w:bookmarkEnd w:id="49"/>
      <w:proofErr w:type="spellStart"/>
      <w:r w:rsidRPr="009710D4">
        <w:t>Các</w:t>
      </w:r>
      <w:proofErr w:type="spellEnd"/>
      <w:r w:rsidRPr="009710D4">
        <w:t xml:space="preserve"> </w:t>
      </w:r>
      <w:proofErr w:type="spellStart"/>
      <w:r w:rsidRPr="009710D4">
        <w:t>sản</w:t>
      </w:r>
      <w:proofErr w:type="spellEnd"/>
      <w:r w:rsidRPr="009710D4">
        <w:t xml:space="preserve"> </w:t>
      </w:r>
      <w:bookmarkEnd w:id="50"/>
      <w:bookmarkEnd w:id="51"/>
      <w:bookmarkEnd w:id="52"/>
      <w:bookmarkEnd w:id="53"/>
      <w:bookmarkEnd w:id="54"/>
      <w:proofErr w:type="spellStart"/>
      <w:r>
        <w:t>phẩm</w:t>
      </w:r>
      <w:proofErr w:type="spellEnd"/>
      <w:r>
        <w:rPr>
          <w:lang w:val="vi-VN"/>
        </w:rPr>
        <w:t>:</w:t>
      </w:r>
    </w:p>
    <w:p w14:paraId="3FD846DB" w14:textId="77777777" w:rsidR="009C3877" w:rsidRPr="009710D4" w:rsidRDefault="009C3877" w:rsidP="009C3877">
      <w:pPr>
        <w:pStyle w:val="1"/>
        <w:numPr>
          <w:ilvl w:val="0"/>
          <w:numId w:val="0"/>
        </w:numPr>
      </w:pPr>
    </w:p>
    <w:tbl>
      <w:tblPr>
        <w:tblW w:w="8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091"/>
        <w:gridCol w:w="1453"/>
        <w:gridCol w:w="2070"/>
        <w:gridCol w:w="1757"/>
      </w:tblGrid>
      <w:tr w:rsidR="00CB7B4F" w:rsidRPr="003436C4" w14:paraId="7BCCA86E" w14:textId="77777777" w:rsidTr="00A00DEC">
        <w:trPr>
          <w:tblHeader/>
          <w:jc w:val="center"/>
        </w:trPr>
        <w:tc>
          <w:tcPr>
            <w:tcW w:w="836" w:type="dxa"/>
            <w:shd w:val="clear" w:color="auto" w:fill="auto"/>
          </w:tcPr>
          <w:bookmarkEnd w:id="7"/>
          <w:bookmarkEnd w:id="8"/>
          <w:bookmarkEnd w:id="9"/>
          <w:bookmarkEnd w:id="10"/>
          <w:bookmarkEnd w:id="11"/>
          <w:bookmarkEnd w:id="22"/>
          <w:bookmarkEnd w:id="23"/>
          <w:bookmarkEnd w:id="24"/>
          <w:bookmarkEnd w:id="25"/>
          <w:bookmarkEnd w:id="26"/>
          <w:p w14:paraId="1716C0BB" w14:textId="77777777" w:rsidR="00CB7B4F" w:rsidRPr="003436C4" w:rsidRDefault="00CB7B4F" w:rsidP="00BC739F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</w:pPr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lastRenderedPageBreak/>
              <w:t>STT</w:t>
            </w:r>
          </w:p>
        </w:tc>
        <w:tc>
          <w:tcPr>
            <w:tcW w:w="2091" w:type="dxa"/>
            <w:shd w:val="clear" w:color="auto" w:fill="auto"/>
          </w:tcPr>
          <w:p w14:paraId="5EEC7AD5" w14:textId="77777777" w:rsidR="00CB7B4F" w:rsidRPr="003436C4" w:rsidRDefault="00CB7B4F" w:rsidP="00BC739F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</w:pP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Sản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phẩm</w:t>
            </w:r>
            <w:proofErr w:type="spellEnd"/>
          </w:p>
        </w:tc>
        <w:tc>
          <w:tcPr>
            <w:tcW w:w="1453" w:type="dxa"/>
            <w:shd w:val="clear" w:color="auto" w:fill="auto"/>
          </w:tcPr>
          <w:p w14:paraId="3131205C" w14:textId="77777777" w:rsidR="00CB7B4F" w:rsidRPr="003436C4" w:rsidRDefault="00CB7B4F" w:rsidP="00BC739F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</w:pP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Ngày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bàn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giao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4B3413D" w14:textId="77777777" w:rsidR="00CB7B4F" w:rsidRPr="003436C4" w:rsidRDefault="00CB7B4F" w:rsidP="00BC739F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</w:pP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Người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bàn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giao</w:t>
            </w:r>
            <w:proofErr w:type="spellEnd"/>
          </w:p>
        </w:tc>
        <w:tc>
          <w:tcPr>
            <w:tcW w:w="1757" w:type="dxa"/>
            <w:shd w:val="clear" w:color="auto" w:fill="auto"/>
          </w:tcPr>
          <w:p w14:paraId="2BDA9681" w14:textId="10759C9B" w:rsidR="00CB7B4F" w:rsidRPr="003436C4" w:rsidRDefault="00CB7B4F" w:rsidP="00BC739F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</w:pP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Người</w:t>
            </w:r>
            <w:proofErr w:type="spellEnd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 xml:space="preserve"> </w:t>
            </w:r>
            <w:proofErr w:type="spellStart"/>
            <w:r w:rsidRPr="003436C4">
              <w:rPr>
                <w:rFonts w:ascii="Times New Roman" w:hAnsi="Times New Roman" w:cs="Times New Roman"/>
                <w:bCs/>
                <w:color w:val="auto"/>
                <w:sz w:val="26"/>
                <w:szCs w:val="24"/>
              </w:rPr>
              <w:t>nhận</w:t>
            </w:r>
            <w:proofErr w:type="spellEnd"/>
          </w:p>
        </w:tc>
      </w:tr>
      <w:tr w:rsidR="00CB7B4F" w:rsidRPr="003436C4" w14:paraId="493AEE7B" w14:textId="77777777" w:rsidTr="00A00DEC">
        <w:trPr>
          <w:tblHeader/>
          <w:jc w:val="center"/>
        </w:trPr>
        <w:tc>
          <w:tcPr>
            <w:tcW w:w="836" w:type="dxa"/>
            <w:shd w:val="clear" w:color="auto" w:fill="auto"/>
          </w:tcPr>
          <w:p w14:paraId="75666E6E" w14:textId="77777777" w:rsidR="00CB7B4F" w:rsidRPr="003436C4" w:rsidRDefault="00CB7B4F" w:rsidP="00BC739F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75A77682" w14:textId="3257B7AA" w:rsidR="00CB7B4F" w:rsidRPr="003436C4" w:rsidRDefault="00CB7B4F" w:rsidP="00BC739F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 w:rsidRPr="003436C4">
              <w:rPr>
                <w:rFonts w:ascii="Times New Roman" w:hAnsi="Times New Roman" w:cs="Times New Roman"/>
                <w:sz w:val="26"/>
                <w:szCs w:val="24"/>
              </w:rPr>
              <w:t>Test Plan</w:t>
            </w:r>
          </w:p>
        </w:tc>
        <w:tc>
          <w:tcPr>
            <w:tcW w:w="1453" w:type="dxa"/>
            <w:shd w:val="clear" w:color="auto" w:fill="auto"/>
          </w:tcPr>
          <w:p w14:paraId="347A3F81" w14:textId="7300F66E" w:rsidR="00CB7B4F" w:rsidRPr="003436C4" w:rsidRDefault="009C3877" w:rsidP="00BC739F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24</w:t>
            </w:r>
            <w:r w:rsidR="00A00DEC">
              <w:rPr>
                <w:rFonts w:ascii="Times New Roman" w:hAnsi="Times New Roman" w:cs="Times New Roman"/>
                <w:sz w:val="26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05</w:t>
            </w:r>
            <w:r w:rsidR="00A00DEC">
              <w:rPr>
                <w:rFonts w:ascii="Times New Roman" w:hAnsi="Times New Roman" w:cs="Times New Roman"/>
                <w:sz w:val="26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2021</w:t>
            </w:r>
          </w:p>
        </w:tc>
        <w:tc>
          <w:tcPr>
            <w:tcW w:w="2070" w:type="dxa"/>
            <w:shd w:val="clear" w:color="auto" w:fill="auto"/>
          </w:tcPr>
          <w:p w14:paraId="50E30F74" w14:textId="5C10FAA0" w:rsidR="00CB7B4F" w:rsidRPr="009C3877" w:rsidRDefault="009C3877" w:rsidP="00BC739F">
            <w:pPr>
              <w:pStyle w:val="Bang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Bùi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Hoàng Xuân</w:t>
            </w:r>
          </w:p>
        </w:tc>
        <w:tc>
          <w:tcPr>
            <w:tcW w:w="1757" w:type="dxa"/>
            <w:shd w:val="clear" w:color="auto" w:fill="auto"/>
          </w:tcPr>
          <w:p w14:paraId="31D4BBF2" w14:textId="578759F1" w:rsidR="00CB7B4F" w:rsidRPr="009C3877" w:rsidRDefault="009C3877" w:rsidP="00BC739F">
            <w:pPr>
              <w:pStyle w:val="Bang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Võ Quốc Lương</w:t>
            </w:r>
          </w:p>
        </w:tc>
      </w:tr>
      <w:tr w:rsidR="009C3877" w:rsidRPr="003436C4" w14:paraId="72D53E76" w14:textId="77777777" w:rsidTr="00A00DEC">
        <w:trPr>
          <w:jc w:val="center"/>
        </w:trPr>
        <w:tc>
          <w:tcPr>
            <w:tcW w:w="836" w:type="dxa"/>
          </w:tcPr>
          <w:p w14:paraId="74DBCE08" w14:textId="77777777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091" w:type="dxa"/>
          </w:tcPr>
          <w:p w14:paraId="2F7BF195" w14:textId="7B7B13D2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 w:rsidRPr="003436C4">
              <w:rPr>
                <w:rFonts w:ascii="Times New Roman" w:hAnsi="Times New Roman" w:cs="Times New Roman"/>
                <w:sz w:val="26"/>
                <w:szCs w:val="24"/>
              </w:rPr>
              <w:t>Test cases</w:t>
            </w:r>
          </w:p>
        </w:tc>
        <w:tc>
          <w:tcPr>
            <w:tcW w:w="1453" w:type="dxa"/>
          </w:tcPr>
          <w:p w14:paraId="40EFB187" w14:textId="738C9554" w:rsidR="009C3877" w:rsidRPr="009C3877" w:rsidRDefault="009C3877" w:rsidP="009C3877">
            <w:pPr>
              <w:pStyle w:val="Bang"/>
              <w:ind w:left="0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/05/2021</w:t>
            </w:r>
          </w:p>
        </w:tc>
        <w:tc>
          <w:tcPr>
            <w:tcW w:w="2070" w:type="dxa"/>
          </w:tcPr>
          <w:p w14:paraId="7FC628E4" w14:textId="7B17628E" w:rsidR="009C3877" w:rsidRPr="009C3877" w:rsidRDefault="009C3877" w:rsidP="009C3877">
            <w:pPr>
              <w:pStyle w:val="Bang"/>
              <w:ind w:left="0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Bùi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Thành Được</w:t>
            </w:r>
          </w:p>
        </w:tc>
        <w:tc>
          <w:tcPr>
            <w:tcW w:w="1757" w:type="dxa"/>
          </w:tcPr>
          <w:p w14:paraId="701BBAAC" w14:textId="4E309E25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Võ Quốc Lương</w:t>
            </w:r>
          </w:p>
        </w:tc>
      </w:tr>
      <w:tr w:rsidR="009C3877" w:rsidRPr="003436C4" w14:paraId="1A1C65DB" w14:textId="77777777" w:rsidTr="00A00DEC">
        <w:trPr>
          <w:jc w:val="center"/>
        </w:trPr>
        <w:tc>
          <w:tcPr>
            <w:tcW w:w="836" w:type="dxa"/>
          </w:tcPr>
          <w:p w14:paraId="79CA16F2" w14:textId="77777777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091" w:type="dxa"/>
          </w:tcPr>
          <w:p w14:paraId="58DF3946" w14:textId="0F9B2F26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 w:rsidRPr="003436C4">
              <w:rPr>
                <w:rFonts w:ascii="Times New Roman" w:hAnsi="Times New Roman" w:cs="Times New Roman"/>
                <w:sz w:val="26"/>
                <w:szCs w:val="24"/>
              </w:rPr>
              <w:t>Defect reports</w:t>
            </w:r>
          </w:p>
        </w:tc>
        <w:tc>
          <w:tcPr>
            <w:tcW w:w="1453" w:type="dxa"/>
          </w:tcPr>
          <w:p w14:paraId="06A519E9" w14:textId="23230040" w:rsidR="009C3877" w:rsidRPr="009C3877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/06/2021</w:t>
            </w:r>
          </w:p>
        </w:tc>
        <w:tc>
          <w:tcPr>
            <w:tcW w:w="2070" w:type="dxa"/>
          </w:tcPr>
          <w:p w14:paraId="06DFAD34" w14:textId="107E5670" w:rsidR="009C3877" w:rsidRPr="009C3877" w:rsidRDefault="009C3877" w:rsidP="009C3877">
            <w:pPr>
              <w:pStyle w:val="Bang"/>
              <w:ind w:left="0"/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Diên </w:t>
            </w:r>
            <w:r w:rsidR="00525287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Công</w:t>
            </w:r>
          </w:p>
        </w:tc>
        <w:tc>
          <w:tcPr>
            <w:tcW w:w="1757" w:type="dxa"/>
          </w:tcPr>
          <w:p w14:paraId="4E046826" w14:textId="4D390C1E" w:rsidR="009C3877" w:rsidRPr="003436C4" w:rsidRDefault="009C3877" w:rsidP="009C3877">
            <w:pPr>
              <w:pStyle w:val="Bang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Võ Quốc Lương</w:t>
            </w:r>
          </w:p>
        </w:tc>
      </w:tr>
    </w:tbl>
    <w:p w14:paraId="6C59EAE7" w14:textId="77777777" w:rsidR="004F5996" w:rsidRPr="00147CB0" w:rsidRDefault="004F5996" w:rsidP="00147CB0"/>
    <w:sectPr w:rsidR="004F5996" w:rsidRPr="00147CB0" w:rsidSect="007D792B">
      <w:footerReference w:type="default" r:id="rId12"/>
      <w:pgSz w:w="11907" w:h="16840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E1E3" w14:textId="77777777" w:rsidR="00B67421" w:rsidRDefault="00B67421">
      <w:r>
        <w:separator/>
      </w:r>
    </w:p>
  </w:endnote>
  <w:endnote w:type="continuationSeparator" w:id="0">
    <w:p w14:paraId="1D35CFEB" w14:textId="77777777" w:rsidR="00B67421" w:rsidRDefault="00B6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F3E6" w14:textId="6BD367A9" w:rsidR="005A0597" w:rsidRPr="007D792B" w:rsidRDefault="0022412D" w:rsidP="007D792B">
    <w:pPr>
      <w:pStyle w:val="Footer"/>
      <w:pBdr>
        <w:top w:val="single" w:sz="4" w:space="1" w:color="auto"/>
      </w:pBdr>
      <w:spacing w:line="240" w:lineRule="auto"/>
      <w:rPr>
        <w:rFonts w:asciiTheme="majorHAnsi" w:hAnsiTheme="majorHAnsi" w:cstheme="majorHAnsi"/>
        <w:sz w:val="26"/>
        <w:szCs w:val="26"/>
      </w:rPr>
    </w:pPr>
    <w:r>
      <w:rPr>
        <w:rFonts w:asciiTheme="majorHAnsi" w:hAnsiTheme="majorHAnsi" w:cstheme="majorHAnsi"/>
        <w:sz w:val="26"/>
        <w:szCs w:val="26"/>
      </w:rPr>
      <w:t>Web</w:t>
    </w:r>
    <w:r>
      <w:rPr>
        <w:rFonts w:asciiTheme="majorHAnsi" w:hAnsiTheme="majorHAnsi" w:cstheme="majorHAnsi"/>
        <w:sz w:val="26"/>
        <w:szCs w:val="26"/>
        <w:lang w:val="vi-VN"/>
      </w:rPr>
      <w:t xml:space="preserve"> </w:t>
    </w:r>
    <w:proofErr w:type="spellStart"/>
    <w:r w:rsidRPr="0022412D">
      <w:rPr>
        <w:rFonts w:asciiTheme="majorHAnsi" w:hAnsiTheme="majorHAnsi" w:cstheme="majorHAnsi"/>
        <w:sz w:val="26"/>
        <w:szCs w:val="26"/>
      </w:rPr>
      <w:t>quản</w:t>
    </w:r>
    <w:proofErr w:type="spellEnd"/>
    <w:r w:rsidRPr="0022412D">
      <w:rPr>
        <w:rFonts w:asciiTheme="majorHAnsi" w:hAnsiTheme="majorHAnsi" w:cstheme="majorHAnsi"/>
        <w:sz w:val="26"/>
        <w:szCs w:val="26"/>
      </w:rPr>
      <w:t xml:space="preserve"> </w:t>
    </w:r>
    <w:proofErr w:type="spellStart"/>
    <w:r w:rsidRPr="0022412D">
      <w:rPr>
        <w:rFonts w:asciiTheme="majorHAnsi" w:hAnsiTheme="majorHAnsi" w:cstheme="majorHAnsi"/>
        <w:sz w:val="26"/>
        <w:szCs w:val="26"/>
      </w:rPr>
      <w:t>lý</w:t>
    </w:r>
    <w:proofErr w:type="spellEnd"/>
    <w:r w:rsidRPr="0022412D">
      <w:rPr>
        <w:rFonts w:asciiTheme="majorHAnsi" w:hAnsiTheme="majorHAnsi" w:cstheme="majorHAnsi"/>
        <w:sz w:val="26"/>
        <w:szCs w:val="26"/>
      </w:rPr>
      <w:t xml:space="preserve"> </w:t>
    </w:r>
    <w:proofErr w:type="spellStart"/>
    <w:r w:rsidRPr="0022412D">
      <w:rPr>
        <w:rFonts w:asciiTheme="majorHAnsi" w:hAnsiTheme="majorHAnsi" w:cstheme="majorHAnsi"/>
        <w:sz w:val="26"/>
        <w:szCs w:val="26"/>
      </w:rPr>
      <w:t>phòng</w:t>
    </w:r>
    <w:proofErr w:type="spellEnd"/>
    <w:r w:rsidRPr="0022412D">
      <w:rPr>
        <w:rFonts w:asciiTheme="majorHAnsi" w:hAnsiTheme="majorHAnsi" w:cstheme="majorHAnsi"/>
        <w:sz w:val="26"/>
        <w:szCs w:val="26"/>
      </w:rPr>
      <w:t xml:space="preserve"> </w:t>
    </w:r>
    <w:r w:rsidR="00D02055">
      <w:rPr>
        <w:rFonts w:asciiTheme="majorHAnsi" w:hAnsiTheme="majorHAnsi" w:cstheme="majorHAnsi"/>
        <w:sz w:val="26"/>
        <w:szCs w:val="26"/>
      </w:rPr>
      <w:t>Gym</w:t>
    </w:r>
    <w:r w:rsidR="005A0597" w:rsidRPr="007D792B">
      <w:rPr>
        <w:rFonts w:asciiTheme="majorHAnsi" w:hAnsiTheme="majorHAnsi" w:cstheme="majorHAnsi"/>
        <w:sz w:val="26"/>
        <w:szCs w:val="26"/>
      </w:rPr>
      <w:t xml:space="preserve">: </w:t>
    </w:r>
    <w:proofErr w:type="spellStart"/>
    <w:r w:rsidR="005A0597">
      <w:rPr>
        <w:rFonts w:asciiTheme="majorHAnsi" w:hAnsiTheme="majorHAnsi" w:cstheme="majorHAnsi"/>
        <w:sz w:val="26"/>
        <w:szCs w:val="26"/>
      </w:rPr>
      <w:t>Kế</w:t>
    </w:r>
    <w:proofErr w:type="spellEnd"/>
    <w:r w:rsidR="005A0597">
      <w:rPr>
        <w:rFonts w:asciiTheme="majorHAnsi" w:hAnsiTheme="majorHAnsi" w:cstheme="majorHAnsi"/>
        <w:sz w:val="26"/>
        <w:szCs w:val="26"/>
      </w:rPr>
      <w:t xml:space="preserve"> </w:t>
    </w:r>
    <w:proofErr w:type="spellStart"/>
    <w:r w:rsidR="005A0597">
      <w:rPr>
        <w:rFonts w:asciiTheme="majorHAnsi" w:hAnsiTheme="majorHAnsi" w:cstheme="majorHAnsi"/>
        <w:sz w:val="26"/>
        <w:szCs w:val="26"/>
      </w:rPr>
      <w:t>hoạch</w:t>
    </w:r>
    <w:proofErr w:type="spellEnd"/>
    <w:r w:rsidR="005A0597">
      <w:rPr>
        <w:rFonts w:asciiTheme="majorHAnsi" w:hAnsiTheme="majorHAnsi" w:cstheme="majorHAnsi"/>
        <w:sz w:val="26"/>
        <w:szCs w:val="26"/>
      </w:rPr>
      <w:t xml:space="preserve"> Test</w:t>
    </w:r>
    <w:r w:rsidR="005A0597">
      <w:rPr>
        <w:rFonts w:asciiTheme="majorHAnsi" w:hAnsiTheme="majorHAnsi" w:cstheme="majorHAnsi"/>
        <w:sz w:val="26"/>
        <w:szCs w:val="26"/>
      </w:rPr>
      <w:tab/>
    </w:r>
    <w:r w:rsidR="005A0597">
      <w:rPr>
        <w:rFonts w:asciiTheme="majorHAnsi" w:hAnsiTheme="majorHAnsi" w:cstheme="majorHAnsi"/>
        <w:sz w:val="26"/>
        <w:szCs w:val="26"/>
      </w:rPr>
      <w:tab/>
    </w:r>
    <w:r w:rsidR="005A0597" w:rsidRPr="007D792B">
      <w:rPr>
        <w:rFonts w:asciiTheme="majorHAnsi" w:hAnsiTheme="majorHAnsi" w:cstheme="majorHAnsi"/>
        <w:sz w:val="26"/>
        <w:szCs w:val="26"/>
      </w:rPr>
      <w:fldChar w:fldCharType="begin"/>
    </w:r>
    <w:r w:rsidR="005A0597" w:rsidRPr="007D792B">
      <w:rPr>
        <w:rFonts w:asciiTheme="majorHAnsi" w:hAnsiTheme="majorHAnsi" w:cstheme="majorHAnsi"/>
        <w:sz w:val="26"/>
        <w:szCs w:val="26"/>
      </w:rPr>
      <w:instrText xml:space="preserve"> PAGE   \* MERGEFORMAT </w:instrText>
    </w:r>
    <w:r w:rsidR="005A0597" w:rsidRPr="007D792B">
      <w:rPr>
        <w:rFonts w:asciiTheme="majorHAnsi" w:hAnsiTheme="majorHAnsi" w:cstheme="majorHAnsi"/>
        <w:sz w:val="26"/>
        <w:szCs w:val="26"/>
      </w:rPr>
      <w:fldChar w:fldCharType="separate"/>
    </w:r>
    <w:r w:rsidR="007F799F">
      <w:rPr>
        <w:rFonts w:asciiTheme="majorHAnsi" w:hAnsiTheme="majorHAnsi" w:cstheme="majorHAnsi"/>
        <w:noProof/>
        <w:sz w:val="26"/>
        <w:szCs w:val="26"/>
      </w:rPr>
      <w:t>19</w:t>
    </w:r>
    <w:r w:rsidR="005A0597" w:rsidRPr="007D792B">
      <w:rPr>
        <w:rFonts w:asciiTheme="majorHAnsi" w:hAnsiTheme="majorHAnsi" w:cstheme="majorHAnsi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E1BD" w14:textId="77777777" w:rsidR="00B67421" w:rsidRDefault="00B67421">
      <w:r>
        <w:separator/>
      </w:r>
    </w:p>
  </w:footnote>
  <w:footnote w:type="continuationSeparator" w:id="0">
    <w:p w14:paraId="6F9096AF" w14:textId="77777777" w:rsidR="00B67421" w:rsidRDefault="00B6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75AEA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BC5181"/>
    <w:multiLevelType w:val="hybridMultilevel"/>
    <w:tmpl w:val="B8D0A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EAADF1A">
      <w:start w:val="1"/>
      <w:numFmt w:val="bullet"/>
      <w:pStyle w:val="nd4"/>
      <w:lvlText w:val="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4463FA0"/>
    <w:multiLevelType w:val="hybridMultilevel"/>
    <w:tmpl w:val="4DE26F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30A1A"/>
    <w:multiLevelType w:val="hybridMultilevel"/>
    <w:tmpl w:val="5606BFBA"/>
    <w:lvl w:ilvl="0" w:tplc="F816FF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0F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6C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48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0B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6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E5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AB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3748C1"/>
    <w:multiLevelType w:val="hybridMultilevel"/>
    <w:tmpl w:val="C226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 w15:restartNumberingAfterBreak="0">
    <w:nsid w:val="59683461"/>
    <w:multiLevelType w:val="multilevel"/>
    <w:tmpl w:val="AFB66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215E0C"/>
    <w:multiLevelType w:val="hybridMultilevel"/>
    <w:tmpl w:val="9918D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56096"/>
    <w:multiLevelType w:val="hybridMultilevel"/>
    <w:tmpl w:val="6F0C8C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7A804E0B"/>
    <w:multiLevelType w:val="hybridMultilevel"/>
    <w:tmpl w:val="6FD4B15A"/>
    <w:lvl w:ilvl="0" w:tplc="67D00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0D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7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A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6E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8E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6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9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9707D"/>
    <w:multiLevelType w:val="hybridMultilevel"/>
    <w:tmpl w:val="C7F24C58"/>
    <w:lvl w:ilvl="0" w:tplc="52F63B9E">
      <w:start w:val="1"/>
      <w:numFmt w:val="bullet"/>
      <w:pStyle w:val="nd2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0577"/>
    <w:multiLevelType w:val="hybridMultilevel"/>
    <w:tmpl w:val="3236D05E"/>
    <w:lvl w:ilvl="0" w:tplc="4304813E">
      <w:start w:val="1"/>
      <w:numFmt w:val="bullet"/>
      <w:pStyle w:val="nd3"/>
      <w:lvlText w:val="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4"/>
  </w:num>
  <w:num w:numId="1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68"/>
    <w:rsid w:val="00000049"/>
    <w:rsid w:val="0000111A"/>
    <w:rsid w:val="000013A3"/>
    <w:rsid w:val="000047A7"/>
    <w:rsid w:val="00007214"/>
    <w:rsid w:val="0001467A"/>
    <w:rsid w:val="00015635"/>
    <w:rsid w:val="00043ED3"/>
    <w:rsid w:val="00045548"/>
    <w:rsid w:val="000464A8"/>
    <w:rsid w:val="0005550A"/>
    <w:rsid w:val="0006060D"/>
    <w:rsid w:val="00060E60"/>
    <w:rsid w:val="00065565"/>
    <w:rsid w:val="0007111D"/>
    <w:rsid w:val="000757F8"/>
    <w:rsid w:val="000774F3"/>
    <w:rsid w:val="0008182A"/>
    <w:rsid w:val="00086DB5"/>
    <w:rsid w:val="000910E4"/>
    <w:rsid w:val="00094C93"/>
    <w:rsid w:val="000A2C50"/>
    <w:rsid w:val="000B441A"/>
    <w:rsid w:val="000B61DE"/>
    <w:rsid w:val="000C3AF9"/>
    <w:rsid w:val="000E0FC1"/>
    <w:rsid w:val="000F08D8"/>
    <w:rsid w:val="000F4CA4"/>
    <w:rsid w:val="000F6915"/>
    <w:rsid w:val="00100105"/>
    <w:rsid w:val="001124A1"/>
    <w:rsid w:val="00114C48"/>
    <w:rsid w:val="00121D27"/>
    <w:rsid w:val="0013038F"/>
    <w:rsid w:val="00133935"/>
    <w:rsid w:val="00135891"/>
    <w:rsid w:val="00144E33"/>
    <w:rsid w:val="00147111"/>
    <w:rsid w:val="001474A4"/>
    <w:rsid w:val="00147CB0"/>
    <w:rsid w:val="00155D4A"/>
    <w:rsid w:val="00156357"/>
    <w:rsid w:val="0015696B"/>
    <w:rsid w:val="001731DF"/>
    <w:rsid w:val="001939B7"/>
    <w:rsid w:val="00194663"/>
    <w:rsid w:val="001958ED"/>
    <w:rsid w:val="001A00AC"/>
    <w:rsid w:val="001A5F61"/>
    <w:rsid w:val="001A6A6E"/>
    <w:rsid w:val="001B027D"/>
    <w:rsid w:val="001B0A15"/>
    <w:rsid w:val="001B563D"/>
    <w:rsid w:val="001B69EF"/>
    <w:rsid w:val="001C2C61"/>
    <w:rsid w:val="001C2D6D"/>
    <w:rsid w:val="001C41FB"/>
    <w:rsid w:val="001C74E5"/>
    <w:rsid w:val="001C7791"/>
    <w:rsid w:val="001D099A"/>
    <w:rsid w:val="001D3E59"/>
    <w:rsid w:val="001E5E0C"/>
    <w:rsid w:val="001E6741"/>
    <w:rsid w:val="001F1065"/>
    <w:rsid w:val="001F1395"/>
    <w:rsid w:val="001F4C42"/>
    <w:rsid w:val="001F5E01"/>
    <w:rsid w:val="002013DB"/>
    <w:rsid w:val="002068B6"/>
    <w:rsid w:val="00210491"/>
    <w:rsid w:val="00212A69"/>
    <w:rsid w:val="0022412D"/>
    <w:rsid w:val="002327E4"/>
    <w:rsid w:val="00235C24"/>
    <w:rsid w:val="002368EC"/>
    <w:rsid w:val="00244CD2"/>
    <w:rsid w:val="00261949"/>
    <w:rsid w:val="00271DDF"/>
    <w:rsid w:val="00273680"/>
    <w:rsid w:val="00275B89"/>
    <w:rsid w:val="0029171C"/>
    <w:rsid w:val="00292888"/>
    <w:rsid w:val="00294346"/>
    <w:rsid w:val="002A607B"/>
    <w:rsid w:val="002A7B4D"/>
    <w:rsid w:val="002B4A6A"/>
    <w:rsid w:val="002B652E"/>
    <w:rsid w:val="002D2C84"/>
    <w:rsid w:val="002D693D"/>
    <w:rsid w:val="002E3528"/>
    <w:rsid w:val="002F0D95"/>
    <w:rsid w:val="002F6053"/>
    <w:rsid w:val="002F65D2"/>
    <w:rsid w:val="00306483"/>
    <w:rsid w:val="00310963"/>
    <w:rsid w:val="00311A19"/>
    <w:rsid w:val="00321A93"/>
    <w:rsid w:val="00322E3C"/>
    <w:rsid w:val="00331691"/>
    <w:rsid w:val="00335F66"/>
    <w:rsid w:val="00344496"/>
    <w:rsid w:val="00345324"/>
    <w:rsid w:val="00345D20"/>
    <w:rsid w:val="00346230"/>
    <w:rsid w:val="00351005"/>
    <w:rsid w:val="00351BC9"/>
    <w:rsid w:val="00353BF2"/>
    <w:rsid w:val="00354A01"/>
    <w:rsid w:val="00354F4C"/>
    <w:rsid w:val="00361A65"/>
    <w:rsid w:val="00371538"/>
    <w:rsid w:val="00375B9B"/>
    <w:rsid w:val="00377EF2"/>
    <w:rsid w:val="003913DA"/>
    <w:rsid w:val="003A28DA"/>
    <w:rsid w:val="003A6994"/>
    <w:rsid w:val="003B12AE"/>
    <w:rsid w:val="003C713A"/>
    <w:rsid w:val="003D0067"/>
    <w:rsid w:val="003D2A0D"/>
    <w:rsid w:val="003D4024"/>
    <w:rsid w:val="003E272D"/>
    <w:rsid w:val="003E4187"/>
    <w:rsid w:val="003E4EB2"/>
    <w:rsid w:val="003E780B"/>
    <w:rsid w:val="003F0C68"/>
    <w:rsid w:val="004021A6"/>
    <w:rsid w:val="004056BC"/>
    <w:rsid w:val="0040781D"/>
    <w:rsid w:val="00411CB3"/>
    <w:rsid w:val="0041475D"/>
    <w:rsid w:val="0041500B"/>
    <w:rsid w:val="00426B95"/>
    <w:rsid w:val="00426EEA"/>
    <w:rsid w:val="004322D0"/>
    <w:rsid w:val="00434E4C"/>
    <w:rsid w:val="00436F01"/>
    <w:rsid w:val="00437E27"/>
    <w:rsid w:val="004405BD"/>
    <w:rsid w:val="00441958"/>
    <w:rsid w:val="004433BB"/>
    <w:rsid w:val="004434F9"/>
    <w:rsid w:val="00444859"/>
    <w:rsid w:val="0044645B"/>
    <w:rsid w:val="00447B48"/>
    <w:rsid w:val="00451C37"/>
    <w:rsid w:val="00463872"/>
    <w:rsid w:val="0046793A"/>
    <w:rsid w:val="004708DB"/>
    <w:rsid w:val="004725AC"/>
    <w:rsid w:val="00483199"/>
    <w:rsid w:val="00483D9A"/>
    <w:rsid w:val="00494284"/>
    <w:rsid w:val="004A50C0"/>
    <w:rsid w:val="004B0C82"/>
    <w:rsid w:val="004B1E73"/>
    <w:rsid w:val="004C0120"/>
    <w:rsid w:val="004C5116"/>
    <w:rsid w:val="004D0D7B"/>
    <w:rsid w:val="004D2BCB"/>
    <w:rsid w:val="004E1256"/>
    <w:rsid w:val="004E23BF"/>
    <w:rsid w:val="004F5996"/>
    <w:rsid w:val="0050613F"/>
    <w:rsid w:val="00513435"/>
    <w:rsid w:val="005204DF"/>
    <w:rsid w:val="005217B9"/>
    <w:rsid w:val="00523DB8"/>
    <w:rsid w:val="00525287"/>
    <w:rsid w:val="005364C7"/>
    <w:rsid w:val="00543278"/>
    <w:rsid w:val="005631BF"/>
    <w:rsid w:val="00573A7A"/>
    <w:rsid w:val="0058171B"/>
    <w:rsid w:val="005918BE"/>
    <w:rsid w:val="005A0597"/>
    <w:rsid w:val="005A3B3C"/>
    <w:rsid w:val="005A72E0"/>
    <w:rsid w:val="005B00F0"/>
    <w:rsid w:val="005B07EA"/>
    <w:rsid w:val="005B0C94"/>
    <w:rsid w:val="005B10C7"/>
    <w:rsid w:val="005B7C2B"/>
    <w:rsid w:val="005C0536"/>
    <w:rsid w:val="005C4538"/>
    <w:rsid w:val="005C4C54"/>
    <w:rsid w:val="005D3F4F"/>
    <w:rsid w:val="005D6785"/>
    <w:rsid w:val="005D7AB8"/>
    <w:rsid w:val="005E20F8"/>
    <w:rsid w:val="005F04B9"/>
    <w:rsid w:val="005F0C93"/>
    <w:rsid w:val="005F42E7"/>
    <w:rsid w:val="005F4B38"/>
    <w:rsid w:val="005F619E"/>
    <w:rsid w:val="005F695C"/>
    <w:rsid w:val="006005E8"/>
    <w:rsid w:val="006057CC"/>
    <w:rsid w:val="00605B10"/>
    <w:rsid w:val="00607C5A"/>
    <w:rsid w:val="0061027A"/>
    <w:rsid w:val="00612205"/>
    <w:rsid w:val="00613FCC"/>
    <w:rsid w:val="00616347"/>
    <w:rsid w:val="00622A58"/>
    <w:rsid w:val="006270AC"/>
    <w:rsid w:val="00631783"/>
    <w:rsid w:val="0063258D"/>
    <w:rsid w:val="00636E4E"/>
    <w:rsid w:val="0064488B"/>
    <w:rsid w:val="00654D9B"/>
    <w:rsid w:val="00655C5E"/>
    <w:rsid w:val="006618AE"/>
    <w:rsid w:val="006758C3"/>
    <w:rsid w:val="00682F18"/>
    <w:rsid w:val="0068311D"/>
    <w:rsid w:val="00686218"/>
    <w:rsid w:val="00687765"/>
    <w:rsid w:val="00690430"/>
    <w:rsid w:val="00690AF8"/>
    <w:rsid w:val="00697138"/>
    <w:rsid w:val="00697ACC"/>
    <w:rsid w:val="006A6A56"/>
    <w:rsid w:val="006A6B1B"/>
    <w:rsid w:val="006B38C9"/>
    <w:rsid w:val="006B466E"/>
    <w:rsid w:val="006B7425"/>
    <w:rsid w:val="006B7EAD"/>
    <w:rsid w:val="006C03B9"/>
    <w:rsid w:val="006C0915"/>
    <w:rsid w:val="006C2564"/>
    <w:rsid w:val="006C47EF"/>
    <w:rsid w:val="006C6EAE"/>
    <w:rsid w:val="006D209C"/>
    <w:rsid w:val="006D619A"/>
    <w:rsid w:val="006E1F0C"/>
    <w:rsid w:val="006E2657"/>
    <w:rsid w:val="006F7A77"/>
    <w:rsid w:val="00702937"/>
    <w:rsid w:val="00710A8E"/>
    <w:rsid w:val="0071757A"/>
    <w:rsid w:val="00720181"/>
    <w:rsid w:val="00723080"/>
    <w:rsid w:val="00733D1E"/>
    <w:rsid w:val="00745827"/>
    <w:rsid w:val="0075797E"/>
    <w:rsid w:val="0076170A"/>
    <w:rsid w:val="00770502"/>
    <w:rsid w:val="007712C5"/>
    <w:rsid w:val="0077712D"/>
    <w:rsid w:val="00780966"/>
    <w:rsid w:val="00787F3A"/>
    <w:rsid w:val="00790E60"/>
    <w:rsid w:val="007926C1"/>
    <w:rsid w:val="007942C9"/>
    <w:rsid w:val="00796AA0"/>
    <w:rsid w:val="007A0645"/>
    <w:rsid w:val="007B3396"/>
    <w:rsid w:val="007B501B"/>
    <w:rsid w:val="007C1D31"/>
    <w:rsid w:val="007C225D"/>
    <w:rsid w:val="007C5B19"/>
    <w:rsid w:val="007D2095"/>
    <w:rsid w:val="007D544B"/>
    <w:rsid w:val="007D792B"/>
    <w:rsid w:val="007E09FD"/>
    <w:rsid w:val="007E3128"/>
    <w:rsid w:val="007E3ECA"/>
    <w:rsid w:val="007F6538"/>
    <w:rsid w:val="007F799F"/>
    <w:rsid w:val="00800ED0"/>
    <w:rsid w:val="00804E7C"/>
    <w:rsid w:val="00815D4B"/>
    <w:rsid w:val="0082270A"/>
    <w:rsid w:val="00825F85"/>
    <w:rsid w:val="00826E1F"/>
    <w:rsid w:val="00850105"/>
    <w:rsid w:val="00855010"/>
    <w:rsid w:val="008571A6"/>
    <w:rsid w:val="00860A22"/>
    <w:rsid w:val="00880D50"/>
    <w:rsid w:val="008818C5"/>
    <w:rsid w:val="008837DA"/>
    <w:rsid w:val="00886C55"/>
    <w:rsid w:val="00887C8D"/>
    <w:rsid w:val="00895130"/>
    <w:rsid w:val="00897205"/>
    <w:rsid w:val="008B0E26"/>
    <w:rsid w:val="008C52D5"/>
    <w:rsid w:val="008C6C90"/>
    <w:rsid w:val="008D01EF"/>
    <w:rsid w:val="008D4AEA"/>
    <w:rsid w:val="008D4D47"/>
    <w:rsid w:val="008D7589"/>
    <w:rsid w:val="008F01D8"/>
    <w:rsid w:val="008F3324"/>
    <w:rsid w:val="008F4EC7"/>
    <w:rsid w:val="008F6107"/>
    <w:rsid w:val="00904CB2"/>
    <w:rsid w:val="009205AB"/>
    <w:rsid w:val="00932D4D"/>
    <w:rsid w:val="00943328"/>
    <w:rsid w:val="00943B59"/>
    <w:rsid w:val="0095264D"/>
    <w:rsid w:val="009539B0"/>
    <w:rsid w:val="00955602"/>
    <w:rsid w:val="00957222"/>
    <w:rsid w:val="00966810"/>
    <w:rsid w:val="00971ADC"/>
    <w:rsid w:val="009805B9"/>
    <w:rsid w:val="00982073"/>
    <w:rsid w:val="0098430D"/>
    <w:rsid w:val="00995F06"/>
    <w:rsid w:val="009A254C"/>
    <w:rsid w:val="009A55A2"/>
    <w:rsid w:val="009C3877"/>
    <w:rsid w:val="009D01BF"/>
    <w:rsid w:val="009D0C76"/>
    <w:rsid w:val="009D0C96"/>
    <w:rsid w:val="009E00CA"/>
    <w:rsid w:val="009E158E"/>
    <w:rsid w:val="009E1C4E"/>
    <w:rsid w:val="009E5F0C"/>
    <w:rsid w:val="009F2586"/>
    <w:rsid w:val="009F7B12"/>
    <w:rsid w:val="00A00DEC"/>
    <w:rsid w:val="00A1765F"/>
    <w:rsid w:val="00A32260"/>
    <w:rsid w:val="00A33A66"/>
    <w:rsid w:val="00A36342"/>
    <w:rsid w:val="00A41A0D"/>
    <w:rsid w:val="00A4230B"/>
    <w:rsid w:val="00A51B3B"/>
    <w:rsid w:val="00A526EF"/>
    <w:rsid w:val="00A55524"/>
    <w:rsid w:val="00A62892"/>
    <w:rsid w:val="00A62C32"/>
    <w:rsid w:val="00A63562"/>
    <w:rsid w:val="00A6363C"/>
    <w:rsid w:val="00A63EC5"/>
    <w:rsid w:val="00A67D8E"/>
    <w:rsid w:val="00A73439"/>
    <w:rsid w:val="00A7423C"/>
    <w:rsid w:val="00A77152"/>
    <w:rsid w:val="00A776B7"/>
    <w:rsid w:val="00A9354C"/>
    <w:rsid w:val="00AA186A"/>
    <w:rsid w:val="00AA337E"/>
    <w:rsid w:val="00AA3D27"/>
    <w:rsid w:val="00AA4F55"/>
    <w:rsid w:val="00AA742D"/>
    <w:rsid w:val="00AB0C43"/>
    <w:rsid w:val="00AB3E67"/>
    <w:rsid w:val="00AC4200"/>
    <w:rsid w:val="00AD2D45"/>
    <w:rsid w:val="00AE1DAA"/>
    <w:rsid w:val="00AE2423"/>
    <w:rsid w:val="00AE79BC"/>
    <w:rsid w:val="00AF66D2"/>
    <w:rsid w:val="00B05011"/>
    <w:rsid w:val="00B06F42"/>
    <w:rsid w:val="00B06F8D"/>
    <w:rsid w:val="00B07B82"/>
    <w:rsid w:val="00B15473"/>
    <w:rsid w:val="00B21EF7"/>
    <w:rsid w:val="00B24FBD"/>
    <w:rsid w:val="00B2640E"/>
    <w:rsid w:val="00B27341"/>
    <w:rsid w:val="00B30B61"/>
    <w:rsid w:val="00B32183"/>
    <w:rsid w:val="00B33113"/>
    <w:rsid w:val="00B33E65"/>
    <w:rsid w:val="00B42B73"/>
    <w:rsid w:val="00B46158"/>
    <w:rsid w:val="00B50164"/>
    <w:rsid w:val="00B64FC7"/>
    <w:rsid w:val="00B67421"/>
    <w:rsid w:val="00B76908"/>
    <w:rsid w:val="00B90EC6"/>
    <w:rsid w:val="00BA7330"/>
    <w:rsid w:val="00BB4538"/>
    <w:rsid w:val="00BB4654"/>
    <w:rsid w:val="00BB719A"/>
    <w:rsid w:val="00BB75ED"/>
    <w:rsid w:val="00BC5297"/>
    <w:rsid w:val="00BC7407"/>
    <w:rsid w:val="00BC7576"/>
    <w:rsid w:val="00BD3987"/>
    <w:rsid w:val="00BE07B0"/>
    <w:rsid w:val="00C025F1"/>
    <w:rsid w:val="00C04405"/>
    <w:rsid w:val="00C10FB0"/>
    <w:rsid w:val="00C166C5"/>
    <w:rsid w:val="00C17EC4"/>
    <w:rsid w:val="00C30AE3"/>
    <w:rsid w:val="00C32992"/>
    <w:rsid w:val="00C37032"/>
    <w:rsid w:val="00C42C6D"/>
    <w:rsid w:val="00C5055F"/>
    <w:rsid w:val="00C56CF1"/>
    <w:rsid w:val="00C57337"/>
    <w:rsid w:val="00C57B35"/>
    <w:rsid w:val="00C60DC5"/>
    <w:rsid w:val="00C6608C"/>
    <w:rsid w:val="00C6730F"/>
    <w:rsid w:val="00C7041A"/>
    <w:rsid w:val="00C72D50"/>
    <w:rsid w:val="00C74DF2"/>
    <w:rsid w:val="00C77604"/>
    <w:rsid w:val="00C83983"/>
    <w:rsid w:val="00C930EE"/>
    <w:rsid w:val="00C93A12"/>
    <w:rsid w:val="00C97433"/>
    <w:rsid w:val="00C97546"/>
    <w:rsid w:val="00CA0F7E"/>
    <w:rsid w:val="00CB7B4F"/>
    <w:rsid w:val="00CC059C"/>
    <w:rsid w:val="00CC702C"/>
    <w:rsid w:val="00CF1CA1"/>
    <w:rsid w:val="00CF2AB4"/>
    <w:rsid w:val="00CF461E"/>
    <w:rsid w:val="00CF4CE7"/>
    <w:rsid w:val="00D02055"/>
    <w:rsid w:val="00D03677"/>
    <w:rsid w:val="00D05406"/>
    <w:rsid w:val="00D06F03"/>
    <w:rsid w:val="00D13146"/>
    <w:rsid w:val="00D13C39"/>
    <w:rsid w:val="00D1547E"/>
    <w:rsid w:val="00D21785"/>
    <w:rsid w:val="00D22C86"/>
    <w:rsid w:val="00D24947"/>
    <w:rsid w:val="00D50F03"/>
    <w:rsid w:val="00D556BD"/>
    <w:rsid w:val="00D55C63"/>
    <w:rsid w:val="00D63642"/>
    <w:rsid w:val="00D81591"/>
    <w:rsid w:val="00D90D2A"/>
    <w:rsid w:val="00DB189B"/>
    <w:rsid w:val="00DB4B3D"/>
    <w:rsid w:val="00DC03C8"/>
    <w:rsid w:val="00DC0CD8"/>
    <w:rsid w:val="00DC1064"/>
    <w:rsid w:val="00DD17CF"/>
    <w:rsid w:val="00DD2349"/>
    <w:rsid w:val="00DD2DEA"/>
    <w:rsid w:val="00DD3AF0"/>
    <w:rsid w:val="00DF0AF9"/>
    <w:rsid w:val="00DF27CD"/>
    <w:rsid w:val="00DF5CD5"/>
    <w:rsid w:val="00E003CA"/>
    <w:rsid w:val="00E06A4F"/>
    <w:rsid w:val="00E110DC"/>
    <w:rsid w:val="00E14733"/>
    <w:rsid w:val="00E16476"/>
    <w:rsid w:val="00E23520"/>
    <w:rsid w:val="00E248D9"/>
    <w:rsid w:val="00E24CDA"/>
    <w:rsid w:val="00E27971"/>
    <w:rsid w:val="00E30991"/>
    <w:rsid w:val="00E32A2D"/>
    <w:rsid w:val="00E47373"/>
    <w:rsid w:val="00E54872"/>
    <w:rsid w:val="00E60F2B"/>
    <w:rsid w:val="00E6308F"/>
    <w:rsid w:val="00E662DE"/>
    <w:rsid w:val="00E77648"/>
    <w:rsid w:val="00E77801"/>
    <w:rsid w:val="00E80578"/>
    <w:rsid w:val="00E80676"/>
    <w:rsid w:val="00E83167"/>
    <w:rsid w:val="00E90FE1"/>
    <w:rsid w:val="00E92765"/>
    <w:rsid w:val="00EA437C"/>
    <w:rsid w:val="00EB0EEE"/>
    <w:rsid w:val="00EB1915"/>
    <w:rsid w:val="00EB3FE6"/>
    <w:rsid w:val="00EB64EA"/>
    <w:rsid w:val="00EB6663"/>
    <w:rsid w:val="00EC247A"/>
    <w:rsid w:val="00ED4202"/>
    <w:rsid w:val="00EE0F9E"/>
    <w:rsid w:val="00EF2157"/>
    <w:rsid w:val="00EF495E"/>
    <w:rsid w:val="00EF6D18"/>
    <w:rsid w:val="00EF7460"/>
    <w:rsid w:val="00F01440"/>
    <w:rsid w:val="00F02FF1"/>
    <w:rsid w:val="00F041B0"/>
    <w:rsid w:val="00F044BE"/>
    <w:rsid w:val="00F10E9C"/>
    <w:rsid w:val="00F1651E"/>
    <w:rsid w:val="00F20336"/>
    <w:rsid w:val="00F31490"/>
    <w:rsid w:val="00F36D66"/>
    <w:rsid w:val="00F37FBE"/>
    <w:rsid w:val="00F413E9"/>
    <w:rsid w:val="00F61ED6"/>
    <w:rsid w:val="00F64029"/>
    <w:rsid w:val="00F66116"/>
    <w:rsid w:val="00F66A7E"/>
    <w:rsid w:val="00F66DC6"/>
    <w:rsid w:val="00F741C5"/>
    <w:rsid w:val="00F743D8"/>
    <w:rsid w:val="00F7506A"/>
    <w:rsid w:val="00F810C9"/>
    <w:rsid w:val="00F828EE"/>
    <w:rsid w:val="00F85A47"/>
    <w:rsid w:val="00F91D87"/>
    <w:rsid w:val="00F96CA6"/>
    <w:rsid w:val="00FA1DDE"/>
    <w:rsid w:val="00FA378C"/>
    <w:rsid w:val="00FB39EE"/>
    <w:rsid w:val="00FB5F34"/>
    <w:rsid w:val="00FB710E"/>
    <w:rsid w:val="00FC4AC7"/>
    <w:rsid w:val="00FC6D74"/>
    <w:rsid w:val="00FD41C9"/>
    <w:rsid w:val="00FF1B64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10A2E"/>
  <w15:chartTrackingRefBased/>
  <w15:docId w15:val="{C51D4B99-5767-424E-99B4-5E9BD61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aliases w:val="l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33D1E"/>
    <w:pPr>
      <w:tabs>
        <w:tab w:val="right" w:leader="dot" w:pos="9072"/>
      </w:tabs>
      <w:spacing w:before="60" w:after="60" w:line="312" w:lineRule="auto"/>
    </w:pPr>
    <w:rPr>
      <w:rFonts w:asciiTheme="majorHAnsi" w:hAnsiTheme="majorHAnsi"/>
      <w:b/>
      <w:noProof/>
      <w:sz w:val="26"/>
    </w:rPr>
  </w:style>
  <w:style w:type="paragraph" w:styleId="TOC2">
    <w:name w:val="toc 2"/>
    <w:basedOn w:val="Normal"/>
    <w:next w:val="Normal"/>
    <w:uiPriority w:val="39"/>
    <w:rsid w:val="00733D1E"/>
    <w:pPr>
      <w:tabs>
        <w:tab w:val="right" w:leader="dot" w:pos="9072"/>
      </w:tabs>
      <w:spacing w:after="60" w:line="312" w:lineRule="auto"/>
      <w:ind w:left="284"/>
    </w:pPr>
    <w:rPr>
      <w:rFonts w:asciiTheme="majorHAnsi" w:hAnsiTheme="majorHAnsi"/>
      <w:b/>
      <w:bCs/>
      <w:i/>
      <w:iCs/>
      <w:noProof/>
      <w:sz w:val="26"/>
    </w:rPr>
  </w:style>
  <w:style w:type="paragraph" w:styleId="TOC3">
    <w:name w:val="toc 3"/>
    <w:basedOn w:val="Normal"/>
    <w:next w:val="Normal"/>
    <w:uiPriority w:val="39"/>
    <w:rsid w:val="00E06A4F"/>
    <w:pPr>
      <w:tabs>
        <w:tab w:val="right" w:leader="dot" w:pos="9360"/>
      </w:tabs>
      <w:ind w:left="567"/>
    </w:pPr>
    <w:rPr>
      <w:rFonts w:asciiTheme="majorHAnsi" w:hAnsiTheme="majorHAnsi"/>
      <w:i/>
      <w:noProof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link w:val="MainTitleChar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712D"/>
    <w:pPr>
      <w:tabs>
        <w:tab w:val="left" w:pos="381"/>
        <w:tab w:val="num" w:pos="936"/>
      </w:tabs>
      <w:spacing w:after="120"/>
      <w:ind w:left="936" w:hanging="576"/>
    </w:pPr>
    <w:rPr>
      <w:rFonts w:ascii="Times New Roman" w:hAnsi="Times New Roman"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link w:val="bodytextChar0"/>
    <w:pPr>
      <w:keepLines/>
      <w:spacing w:after="120" w:line="220" w:lineRule="atLeast"/>
    </w:pPr>
    <w:rPr>
      <w:rFonts w:ascii="Verdana" w:hAnsi="Verdana"/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CommentSubject">
    <w:name w:val="annotation subject"/>
    <w:basedOn w:val="CommentText"/>
    <w:next w:val="CommentText"/>
    <w:link w:val="CommentSubjectChar"/>
    <w:rsid w:val="006C6EAE"/>
    <w:pPr>
      <w:widowControl w:val="0"/>
      <w:spacing w:line="240" w:lineRule="atLeast"/>
    </w:pPr>
    <w:rPr>
      <w:b/>
      <w:bCs/>
    </w:rPr>
  </w:style>
  <w:style w:type="character" w:customStyle="1" w:styleId="CommentTextChar">
    <w:name w:val="Comment Text Char"/>
    <w:link w:val="CommentText"/>
    <w:semiHidden/>
    <w:rsid w:val="006C6EAE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6C6EAE"/>
    <w:rPr>
      <w:rFonts w:ascii="Verdana" w:hAnsi="Verdana"/>
    </w:rPr>
  </w:style>
  <w:style w:type="paragraph" w:styleId="BalloonText">
    <w:name w:val="Balloon Text"/>
    <w:basedOn w:val="Normal"/>
    <w:link w:val="BalloonTextChar"/>
    <w:rsid w:val="006C6E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A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3D2A0D"/>
    <w:rPr>
      <w:rFonts w:ascii="Verdana" w:hAnsi="Verdana"/>
    </w:rPr>
  </w:style>
  <w:style w:type="character" w:customStyle="1" w:styleId="FooterChar">
    <w:name w:val="Footer Char"/>
    <w:link w:val="Footer"/>
    <w:uiPriority w:val="99"/>
    <w:rsid w:val="003D2A0D"/>
    <w:rPr>
      <w:rFonts w:ascii="Verdana" w:hAnsi="Verdana"/>
    </w:rPr>
  </w:style>
  <w:style w:type="table" w:styleId="TableClassic2">
    <w:name w:val="Table Classic 2"/>
    <w:basedOn w:val="TableNormal"/>
    <w:rsid w:val="00A7423C"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7423C"/>
    <w:pPr>
      <w:widowControl w:val="0"/>
      <w:spacing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1">
    <w:name w:val="Table List 1"/>
    <w:basedOn w:val="TableNormal"/>
    <w:rsid w:val="00A7423C"/>
    <w:pPr>
      <w:widowControl w:val="0"/>
      <w:spacing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A7423C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2">
    <w:name w:val="Table List 2"/>
    <w:basedOn w:val="TableNormal"/>
    <w:rsid w:val="00A7423C"/>
    <w:pPr>
      <w:widowControl w:val="0"/>
      <w:spacing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MainTitle"/>
    <w:link w:val="1Char"/>
    <w:qFormat/>
    <w:rsid w:val="0098430D"/>
    <w:pPr>
      <w:numPr>
        <w:numId w:val="7"/>
      </w:numPr>
      <w:spacing w:before="240"/>
      <w:jc w:val="both"/>
    </w:pPr>
    <w:rPr>
      <w:rFonts w:ascii="Times New Roman" w:hAnsi="Times New Roman"/>
      <w:sz w:val="26"/>
      <w:szCs w:val="28"/>
    </w:rPr>
  </w:style>
  <w:style w:type="paragraph" w:customStyle="1" w:styleId="2">
    <w:name w:val="2"/>
    <w:basedOn w:val="Heading1"/>
    <w:link w:val="2Char"/>
    <w:qFormat/>
    <w:rsid w:val="0098430D"/>
    <w:pPr>
      <w:numPr>
        <w:ilvl w:val="1"/>
        <w:numId w:val="7"/>
      </w:numPr>
      <w:spacing w:line="312" w:lineRule="auto"/>
    </w:pPr>
    <w:rPr>
      <w:rFonts w:ascii="Times New Roman" w:hAnsi="Times New Roman"/>
      <w:i/>
      <w:color w:val="0000FF"/>
      <w:sz w:val="26"/>
      <w:szCs w:val="26"/>
    </w:rPr>
  </w:style>
  <w:style w:type="character" w:customStyle="1" w:styleId="MainTitleChar">
    <w:name w:val="Main Title Char"/>
    <w:basedOn w:val="DefaultParagraphFont"/>
    <w:link w:val="MainTitle"/>
    <w:rsid w:val="002F6053"/>
    <w:rPr>
      <w:rFonts w:ascii="Arial" w:hAnsi="Arial"/>
      <w:b/>
      <w:kern w:val="28"/>
      <w:sz w:val="32"/>
      <w:lang w:val="en-US" w:eastAsia="en-US"/>
    </w:rPr>
  </w:style>
  <w:style w:type="character" w:customStyle="1" w:styleId="1Char">
    <w:name w:val="1 Char"/>
    <w:basedOn w:val="MainTitleChar"/>
    <w:link w:val="1"/>
    <w:rsid w:val="0098430D"/>
    <w:rPr>
      <w:rFonts w:ascii="Arial" w:hAnsi="Arial"/>
      <w:b/>
      <w:kern w:val="28"/>
      <w:sz w:val="26"/>
      <w:szCs w:val="28"/>
      <w:lang w:val="en-US" w:eastAsia="en-US"/>
    </w:rPr>
  </w:style>
  <w:style w:type="paragraph" w:customStyle="1" w:styleId="3">
    <w:name w:val="3"/>
    <w:basedOn w:val="Heading2"/>
    <w:link w:val="3Char"/>
    <w:qFormat/>
    <w:rsid w:val="00796AA0"/>
    <w:pPr>
      <w:numPr>
        <w:ilvl w:val="2"/>
        <w:numId w:val="7"/>
      </w:numPr>
      <w:spacing w:before="60" w:line="312" w:lineRule="auto"/>
    </w:pPr>
    <w:rPr>
      <w:rFonts w:ascii="Times New Roman" w:hAnsi="Times New Roman"/>
      <w:i/>
      <w:color w:val="C45911" w:themeColor="accent2" w:themeShade="BF"/>
      <w:sz w:val="26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rsid w:val="002F6053"/>
    <w:rPr>
      <w:rFonts w:ascii="Arial" w:hAnsi="Arial"/>
      <w:b/>
      <w:sz w:val="24"/>
      <w:lang w:val="en-US" w:eastAsia="en-US"/>
    </w:rPr>
  </w:style>
  <w:style w:type="character" w:customStyle="1" w:styleId="2Char">
    <w:name w:val="2 Char"/>
    <w:basedOn w:val="Heading1Char"/>
    <w:link w:val="2"/>
    <w:rsid w:val="0098430D"/>
    <w:rPr>
      <w:rFonts w:ascii="Arial" w:hAnsi="Arial"/>
      <w:b/>
      <w:i/>
      <w:color w:val="0000FF"/>
      <w:sz w:val="26"/>
      <w:szCs w:val="26"/>
      <w:lang w:val="en-US" w:eastAsia="en-US"/>
    </w:rPr>
  </w:style>
  <w:style w:type="paragraph" w:customStyle="1" w:styleId="nd1">
    <w:name w:val=".nd1"/>
    <w:basedOn w:val="Normal"/>
    <w:link w:val="nd1Char"/>
    <w:qFormat/>
    <w:rsid w:val="00354F4C"/>
    <w:pPr>
      <w:spacing w:after="60" w:line="312" w:lineRule="auto"/>
      <w:ind w:firstLine="567"/>
      <w:jc w:val="both"/>
    </w:pPr>
    <w:rPr>
      <w:rFonts w:ascii="Times New Roman" w:hAnsi="Times New Roman"/>
      <w:sz w:val="26"/>
      <w:szCs w:val="26"/>
    </w:rPr>
  </w:style>
  <w:style w:type="character" w:customStyle="1" w:styleId="Heading2Char">
    <w:name w:val="Heading 2 Char"/>
    <w:aliases w:val="l2 Char"/>
    <w:basedOn w:val="Heading1Char"/>
    <w:link w:val="Heading2"/>
    <w:rsid w:val="00E92765"/>
    <w:rPr>
      <w:rFonts w:ascii="Arial" w:hAnsi="Arial"/>
      <w:b/>
      <w:sz w:val="24"/>
      <w:lang w:val="en-US" w:eastAsia="en-US"/>
    </w:rPr>
  </w:style>
  <w:style w:type="character" w:customStyle="1" w:styleId="3Char">
    <w:name w:val="3 Char"/>
    <w:basedOn w:val="Heading2Char"/>
    <w:link w:val="3"/>
    <w:rsid w:val="00796AA0"/>
    <w:rPr>
      <w:rFonts w:ascii="Arial" w:hAnsi="Arial"/>
      <w:b/>
      <w:i/>
      <w:color w:val="C45911" w:themeColor="accent2" w:themeShade="BF"/>
      <w:sz w:val="26"/>
      <w:szCs w:val="26"/>
      <w:lang w:val="en-US" w:eastAsia="en-US"/>
    </w:rPr>
  </w:style>
  <w:style w:type="paragraph" w:customStyle="1" w:styleId="nd2">
    <w:name w:val=".nd2"/>
    <w:basedOn w:val="BodyText"/>
    <w:link w:val="nd2Char"/>
    <w:qFormat/>
    <w:rsid w:val="00354F4C"/>
    <w:pPr>
      <w:numPr>
        <w:numId w:val="3"/>
      </w:numPr>
      <w:tabs>
        <w:tab w:val="clear" w:pos="936"/>
        <w:tab w:val="left" w:pos="709"/>
      </w:tabs>
      <w:spacing w:after="0" w:line="312" w:lineRule="auto"/>
      <w:ind w:left="709" w:hanging="352"/>
      <w:jc w:val="both"/>
    </w:pPr>
    <w:rPr>
      <w:rFonts w:ascii="Times New Roman" w:hAnsi="Times New Roman"/>
      <w:iCs/>
      <w:sz w:val="26"/>
      <w:szCs w:val="26"/>
    </w:rPr>
  </w:style>
  <w:style w:type="character" w:customStyle="1" w:styleId="nd1Char">
    <w:name w:val=".nd1 Char"/>
    <w:basedOn w:val="DefaultParagraphFont"/>
    <w:link w:val="nd1"/>
    <w:rsid w:val="00354F4C"/>
    <w:rPr>
      <w:sz w:val="26"/>
      <w:szCs w:val="26"/>
      <w:lang w:val="en-US" w:eastAsia="en-US"/>
    </w:rPr>
  </w:style>
  <w:style w:type="paragraph" w:customStyle="1" w:styleId="nd3">
    <w:name w:val=".nd3"/>
    <w:basedOn w:val="Normal"/>
    <w:link w:val="nd3Char"/>
    <w:qFormat/>
    <w:rsid w:val="00351005"/>
    <w:pPr>
      <w:widowControl/>
      <w:numPr>
        <w:numId w:val="4"/>
      </w:numPr>
      <w:tabs>
        <w:tab w:val="clear" w:pos="936"/>
      </w:tabs>
      <w:spacing w:line="312" w:lineRule="auto"/>
      <w:ind w:left="1134" w:hanging="369"/>
      <w:jc w:val="both"/>
    </w:pPr>
    <w:rPr>
      <w:rFonts w:ascii="Times New Roman" w:hAnsi="Times New Roman"/>
      <w:i/>
      <w:iCs/>
      <w:color w:val="0070C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354F4C"/>
    <w:rPr>
      <w:rFonts w:ascii="Verdana" w:hAnsi="Verdana"/>
      <w:lang w:val="en-US" w:eastAsia="en-US"/>
    </w:rPr>
  </w:style>
  <w:style w:type="character" w:customStyle="1" w:styleId="nd2Char">
    <w:name w:val=".nd2 Char"/>
    <w:basedOn w:val="BodyTextChar"/>
    <w:link w:val="nd2"/>
    <w:rsid w:val="00354F4C"/>
    <w:rPr>
      <w:rFonts w:ascii="Verdana" w:hAnsi="Verdana"/>
      <w:iCs/>
      <w:sz w:val="26"/>
      <w:szCs w:val="26"/>
      <w:lang w:val="en-US" w:eastAsia="en-US"/>
    </w:rPr>
  </w:style>
  <w:style w:type="paragraph" w:customStyle="1" w:styleId="nd4">
    <w:name w:val=".nd4"/>
    <w:basedOn w:val="BodyText"/>
    <w:link w:val="nd4Char"/>
    <w:qFormat/>
    <w:rsid w:val="00354F4C"/>
    <w:pPr>
      <w:numPr>
        <w:ilvl w:val="1"/>
        <w:numId w:val="5"/>
      </w:numPr>
      <w:tabs>
        <w:tab w:val="clear" w:pos="2232"/>
      </w:tabs>
      <w:spacing w:after="0" w:line="312" w:lineRule="auto"/>
      <w:ind w:left="1701" w:hanging="357"/>
      <w:jc w:val="both"/>
    </w:pPr>
    <w:rPr>
      <w:rFonts w:ascii="Times New Roman" w:hAnsi="Times New Roman"/>
      <w:sz w:val="26"/>
      <w:szCs w:val="26"/>
    </w:rPr>
  </w:style>
  <w:style w:type="character" w:customStyle="1" w:styleId="nd3Char">
    <w:name w:val=".nd3 Char"/>
    <w:basedOn w:val="DefaultParagraphFont"/>
    <w:link w:val="nd3"/>
    <w:rsid w:val="00351005"/>
    <w:rPr>
      <w:i/>
      <w:iCs/>
      <w:color w:val="0070C0"/>
      <w:sz w:val="26"/>
      <w:szCs w:val="26"/>
      <w:lang w:val="en-US" w:eastAsia="en-US"/>
    </w:rPr>
  </w:style>
  <w:style w:type="paragraph" w:customStyle="1" w:styleId="nddam">
    <w:name w:val=".nd dam"/>
    <w:basedOn w:val="nd1"/>
    <w:link w:val="nddamChar"/>
    <w:qFormat/>
    <w:rsid w:val="000B61DE"/>
    <w:rPr>
      <w:b/>
    </w:rPr>
  </w:style>
  <w:style w:type="character" w:customStyle="1" w:styleId="nd4Char">
    <w:name w:val=".nd4 Char"/>
    <w:basedOn w:val="BodyTextChar"/>
    <w:link w:val="nd4"/>
    <w:rsid w:val="00354F4C"/>
    <w:rPr>
      <w:rFonts w:ascii="Verdana" w:hAnsi="Verdana"/>
      <w:sz w:val="26"/>
      <w:szCs w:val="26"/>
      <w:lang w:val="en-US" w:eastAsia="en-US"/>
    </w:rPr>
  </w:style>
  <w:style w:type="paragraph" w:customStyle="1" w:styleId="ddbang">
    <w:name w:val=".dd bang"/>
    <w:basedOn w:val="BodyText1"/>
    <w:link w:val="ddbangChar"/>
    <w:rsid w:val="00702937"/>
    <w:pPr>
      <w:widowControl w:val="0"/>
    </w:pPr>
    <w:rPr>
      <w:rFonts w:ascii="Times New Roman" w:hAnsi="Times New Roman"/>
      <w:sz w:val="26"/>
      <w:szCs w:val="26"/>
    </w:rPr>
  </w:style>
  <w:style w:type="character" w:customStyle="1" w:styleId="nddamChar">
    <w:name w:val=".nd dam Char"/>
    <w:basedOn w:val="nd1Char"/>
    <w:link w:val="nddam"/>
    <w:rsid w:val="000B61DE"/>
    <w:rPr>
      <w:b/>
      <w:sz w:val="26"/>
      <w:szCs w:val="26"/>
      <w:lang w:val="en-US" w:eastAsia="en-US"/>
    </w:rPr>
  </w:style>
  <w:style w:type="table" w:styleId="TableProfessional">
    <w:name w:val="Table Professional"/>
    <w:basedOn w:val="TableNormal"/>
    <w:rsid w:val="00702937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0">
    <w:name w:val="body text Char"/>
    <w:basedOn w:val="DefaultParagraphFont"/>
    <w:link w:val="BodyText1"/>
    <w:rsid w:val="00702937"/>
    <w:rPr>
      <w:rFonts w:ascii="Verdana" w:hAnsi="Verdana"/>
      <w:lang w:val="en-GB" w:eastAsia="en-US"/>
    </w:rPr>
  </w:style>
  <w:style w:type="character" w:customStyle="1" w:styleId="ddbangChar">
    <w:name w:val=".dd bang Char"/>
    <w:basedOn w:val="bodytextChar0"/>
    <w:link w:val="ddbang"/>
    <w:rsid w:val="00702937"/>
    <w:rPr>
      <w:rFonts w:ascii="Verdana" w:hAnsi="Verdana"/>
      <w:sz w:val="26"/>
      <w:szCs w:val="26"/>
      <w:lang w:val="en-GB" w:eastAsia="en-US"/>
    </w:rPr>
  </w:style>
  <w:style w:type="paragraph" w:customStyle="1" w:styleId="NormalTB">
    <w:name w:val="NormalTB"/>
    <w:rsid w:val="00147CB0"/>
    <w:pPr>
      <w:jc w:val="center"/>
    </w:pPr>
    <w:rPr>
      <w:rFonts w:ascii=".VnTime" w:eastAsia="MS Mincho" w:hAnsi=".VnTime"/>
      <w:lang w:val="en-GB" w:eastAsia="en-US"/>
    </w:rPr>
  </w:style>
  <w:style w:type="paragraph" w:customStyle="1" w:styleId="NormalH">
    <w:name w:val="NormalH"/>
    <w:basedOn w:val="Normal"/>
    <w:link w:val="NormalHChar"/>
    <w:autoRedefine/>
    <w:rsid w:val="00147CB0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center"/>
    </w:pPr>
    <w:rPr>
      <w:rFonts w:ascii="Times New Roman" w:eastAsia="MS Mincho" w:hAnsi="Times New Roman"/>
      <w:b/>
      <w:bCs/>
      <w:caps/>
      <w:snapToGrid w:val="0"/>
      <w:color w:val="003300"/>
      <w:sz w:val="24"/>
    </w:rPr>
  </w:style>
  <w:style w:type="paragraph" w:customStyle="1" w:styleId="Bang">
    <w:name w:val="Bang"/>
    <w:basedOn w:val="Normal"/>
    <w:autoRedefine/>
    <w:rsid w:val="00147CB0"/>
    <w:pPr>
      <w:widowControl/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</w:rPr>
  </w:style>
  <w:style w:type="paragraph" w:customStyle="1" w:styleId="infoblue0">
    <w:name w:val="infoblue"/>
    <w:basedOn w:val="Normal"/>
    <w:autoRedefine/>
    <w:rsid w:val="00147CB0"/>
    <w:pPr>
      <w:widowControl/>
      <w:spacing w:before="120" w:after="120"/>
      <w:ind w:left="446"/>
    </w:pPr>
    <w:rPr>
      <w:rFonts w:ascii="Tahoma" w:eastAsia="MS Mincho" w:hAnsi="Tahoma" w:cs="Tahoma"/>
      <w:i/>
      <w:snapToGrid w:val="0"/>
    </w:rPr>
  </w:style>
  <w:style w:type="paragraph" w:customStyle="1" w:styleId="HeadingBig">
    <w:name w:val="Heading Big"/>
    <w:basedOn w:val="NormalTB"/>
    <w:autoRedefine/>
    <w:rsid w:val="00AB0C43"/>
    <w:pPr>
      <w:widowControl w:val="0"/>
      <w:spacing w:before="120"/>
    </w:pPr>
    <w:rPr>
      <w:rFonts w:ascii="Times New Roman" w:hAnsi="Times New Roman"/>
      <w:b/>
      <w:snapToGrid w:val="0"/>
      <w:sz w:val="44"/>
      <w:szCs w:val="44"/>
      <w:lang w:val="en-US"/>
    </w:rPr>
  </w:style>
  <w:style w:type="paragraph" w:customStyle="1" w:styleId="HeadingLv1">
    <w:name w:val="Heading Lv1"/>
    <w:basedOn w:val="Normal"/>
    <w:autoRedefine/>
    <w:rsid w:val="00147CB0"/>
    <w:pPr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NormalT">
    <w:name w:val="NormalT"/>
    <w:basedOn w:val="Normal"/>
    <w:rsid w:val="00147CB0"/>
    <w:pPr>
      <w:spacing w:before="120" w:line="360" w:lineRule="auto"/>
      <w:jc w:val="center"/>
    </w:pPr>
    <w:rPr>
      <w:rFonts w:ascii="Tahoma" w:eastAsia="MS Mincho" w:hAnsi="Tahoma" w:cs="Tahoma"/>
      <w:b/>
      <w:snapToGrid w:val="0"/>
      <w:sz w:val="22"/>
    </w:rPr>
  </w:style>
  <w:style w:type="paragraph" w:styleId="ListBullet">
    <w:name w:val="List Bullet"/>
    <w:basedOn w:val="Normal"/>
    <w:autoRedefine/>
    <w:rsid w:val="00147CB0"/>
    <w:pPr>
      <w:widowControl/>
      <w:numPr>
        <w:ilvl w:val="1"/>
        <w:numId w:val="6"/>
      </w:numPr>
      <w:spacing w:before="120" w:line="360" w:lineRule="auto"/>
    </w:pPr>
    <w:rPr>
      <w:rFonts w:ascii="Tahoma" w:eastAsia="MS Mincho" w:hAnsi="Tahoma" w:cs="Tahoma"/>
      <w:snapToGrid w:val="0"/>
    </w:rPr>
  </w:style>
  <w:style w:type="paragraph" w:customStyle="1" w:styleId="bodytext0">
    <w:name w:val="bodytext"/>
    <w:basedOn w:val="Normal"/>
    <w:autoRedefine/>
    <w:rsid w:val="00147CB0"/>
    <w:pPr>
      <w:widowControl/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Normal"/>
    <w:rsid w:val="00147CB0"/>
    <w:pPr>
      <w:widowControl/>
      <w:spacing w:before="120" w:line="360" w:lineRule="auto"/>
      <w:ind w:left="547"/>
    </w:pPr>
    <w:rPr>
      <w:rFonts w:ascii="Tahoma" w:eastAsia="MS Mincho" w:hAnsi="Tahoma"/>
      <w:szCs w:val="24"/>
      <w:lang w:val="en-GB"/>
    </w:rPr>
  </w:style>
  <w:style w:type="paragraph" w:customStyle="1" w:styleId="11">
    <w:name w:val="11"/>
    <w:basedOn w:val="NormalH"/>
    <w:link w:val="11Char"/>
    <w:qFormat/>
    <w:rsid w:val="002E3528"/>
    <w:pPr>
      <w:spacing w:before="240" w:line="312" w:lineRule="auto"/>
    </w:pPr>
    <w:rPr>
      <w:color w:val="auto"/>
      <w:sz w:val="28"/>
    </w:rPr>
  </w:style>
  <w:style w:type="paragraph" w:customStyle="1" w:styleId="4">
    <w:name w:val="4"/>
    <w:basedOn w:val="Heading4"/>
    <w:link w:val="4Char"/>
    <w:qFormat/>
    <w:rsid w:val="00451C37"/>
    <w:pPr>
      <w:widowControl/>
      <w:numPr>
        <w:numId w:val="7"/>
      </w:numPr>
      <w:spacing w:before="60" w:line="312" w:lineRule="auto"/>
      <w:jc w:val="both"/>
    </w:pPr>
    <w:rPr>
      <w:rFonts w:ascii="Times New Roman" w:hAnsi="Times New Roman"/>
      <w:i/>
      <w:sz w:val="26"/>
      <w:szCs w:val="24"/>
    </w:rPr>
  </w:style>
  <w:style w:type="character" w:customStyle="1" w:styleId="NormalHChar">
    <w:name w:val="NormalH Char"/>
    <w:basedOn w:val="DefaultParagraphFont"/>
    <w:link w:val="NormalH"/>
    <w:rsid w:val="002E3528"/>
    <w:rPr>
      <w:rFonts w:eastAsia="MS Mincho"/>
      <w:b/>
      <w:bCs/>
      <w:caps/>
      <w:snapToGrid w:val="0"/>
      <w:color w:val="003300"/>
      <w:sz w:val="24"/>
      <w:lang w:val="en-US" w:eastAsia="en-US"/>
    </w:rPr>
  </w:style>
  <w:style w:type="character" w:customStyle="1" w:styleId="11Char">
    <w:name w:val="11 Char"/>
    <w:basedOn w:val="NormalHChar"/>
    <w:link w:val="11"/>
    <w:rsid w:val="002E3528"/>
    <w:rPr>
      <w:rFonts w:eastAsia="MS Mincho"/>
      <w:b/>
      <w:bCs/>
      <w:caps/>
      <w:snapToGrid w:val="0"/>
      <w:color w:val="003300"/>
      <w:sz w:val="28"/>
      <w:lang w:val="en-US" w:eastAsia="en-US"/>
    </w:rPr>
  </w:style>
  <w:style w:type="character" w:styleId="Emphasis">
    <w:name w:val="Emphasis"/>
    <w:basedOn w:val="DefaultParagraphFont"/>
    <w:qFormat/>
    <w:rsid w:val="00F10E9C"/>
    <w:rPr>
      <w:i/>
      <w:iCs/>
    </w:rPr>
  </w:style>
  <w:style w:type="character" w:customStyle="1" w:styleId="Heading4Char">
    <w:name w:val="Heading 4 Char"/>
    <w:basedOn w:val="Heading1Char"/>
    <w:link w:val="Heading4"/>
    <w:rsid w:val="005D7AB8"/>
    <w:rPr>
      <w:rFonts w:ascii="Arial" w:hAnsi="Arial"/>
      <w:b w:val="0"/>
      <w:sz w:val="24"/>
      <w:lang w:val="en-US" w:eastAsia="en-US"/>
    </w:rPr>
  </w:style>
  <w:style w:type="character" w:customStyle="1" w:styleId="4Char">
    <w:name w:val="4 Char"/>
    <w:basedOn w:val="Heading4Char"/>
    <w:link w:val="4"/>
    <w:rsid w:val="00451C37"/>
    <w:rPr>
      <w:rFonts w:ascii="Arial" w:hAnsi="Arial"/>
      <w:b w:val="0"/>
      <w:i/>
      <w:sz w:val="26"/>
      <w:szCs w:val="24"/>
      <w:lang w:val="en-US" w:eastAsia="en-US"/>
    </w:rPr>
  </w:style>
  <w:style w:type="paragraph" w:customStyle="1" w:styleId="Headingtext2Blue">
    <w:name w:val="Heading text 2 + Blue"/>
    <w:basedOn w:val="Normal"/>
    <w:autoRedefine/>
    <w:rsid w:val="00351005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customStyle="1" w:styleId="table2">
    <w:name w:val="table2"/>
    <w:basedOn w:val="Normal"/>
    <w:autoRedefine/>
    <w:rsid w:val="005C4538"/>
    <w:pPr>
      <w:widowControl/>
      <w:spacing w:before="60" w:after="60" w:line="240" w:lineRule="auto"/>
    </w:pPr>
    <w:rPr>
      <w:rFonts w:ascii="Arial" w:hAnsi="Arial" w:cs="Arial"/>
      <w:sz w:val="22"/>
    </w:rPr>
  </w:style>
  <w:style w:type="paragraph" w:customStyle="1" w:styleId="BodyText20">
    <w:name w:val="Body Text2"/>
    <w:rsid w:val="0005550A"/>
    <w:pPr>
      <w:keepLines/>
      <w:spacing w:after="120" w:line="220" w:lineRule="atLeast"/>
    </w:pPr>
    <w:rPr>
      <w:lang w:val="en-GB" w:eastAsia="en-US"/>
    </w:rPr>
  </w:style>
  <w:style w:type="paragraph" w:customStyle="1" w:styleId="BodyText3">
    <w:name w:val="Body Text3"/>
    <w:rsid w:val="00655C5E"/>
    <w:pPr>
      <w:keepLines/>
      <w:spacing w:after="120" w:line="220" w:lineRule="atLeast"/>
    </w:pPr>
    <w:rPr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511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5264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1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37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74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2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tdmu.edu.vn/mod/resource/view.php?id=29307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tuts.net/cach-tao-test-plan-164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blo.asia/p/tim-hieu-ve-test-plan-ByEZkL3xlQ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cac-buoc-de-lap-test-plan-kem-vi-du-RQqKLwem57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haradwaj\Application%20Data\Microsoft\Templates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92E1-8E0F-4997-8701-0ED64217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345</TotalTime>
  <Pages>8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Cymbal Corporation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rbharadwaj</dc:creator>
  <cp:keywords/>
  <dc:description/>
  <cp:lastModifiedBy>Bùi Hoàng Xuân</cp:lastModifiedBy>
  <cp:revision>169</cp:revision>
  <cp:lastPrinted>2008-04-08T17:07:00Z</cp:lastPrinted>
  <dcterms:created xsi:type="dcterms:W3CDTF">2018-09-11T22:33:00Z</dcterms:created>
  <dcterms:modified xsi:type="dcterms:W3CDTF">2021-05-24T12:36:00Z</dcterms:modified>
</cp:coreProperties>
</file>